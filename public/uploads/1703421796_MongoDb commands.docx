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0DDB" w14:textId="40226F8D" w:rsidR="00E74E52" w:rsidRPr="008D793D" w:rsidRDefault="00E74E52" w:rsidP="00A720D9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8D793D">
        <w:rPr>
          <w:rFonts w:ascii="Arial" w:hAnsi="Arial" w:cs="Arial"/>
          <w:b/>
          <w:bCs/>
          <w:sz w:val="22"/>
          <w:szCs w:val="22"/>
          <w:u w:val="single"/>
        </w:rPr>
        <w:t xml:space="preserve">MongoDB manual </w:t>
      </w:r>
      <w:proofErr w:type="gramStart"/>
      <w:r w:rsidRPr="008D793D">
        <w:rPr>
          <w:rFonts w:ascii="Arial" w:hAnsi="Arial" w:cs="Arial"/>
          <w:b/>
          <w:bCs/>
          <w:sz w:val="22"/>
          <w:szCs w:val="22"/>
          <w:u w:val="single"/>
        </w:rPr>
        <w:t>documentation:-</w:t>
      </w:r>
      <w:proofErr w:type="gramEnd"/>
    </w:p>
    <w:p w14:paraId="68FEEC6F" w14:textId="2EB730CF" w:rsidR="00E74E52" w:rsidRDefault="00000000" w:rsidP="00A720D9">
      <w:pPr>
        <w:rPr>
          <w:rStyle w:val="Hyperlink"/>
          <w:rFonts w:ascii="Arial" w:hAnsi="Arial" w:cs="Arial"/>
          <w:b/>
          <w:bCs/>
          <w:sz w:val="22"/>
          <w:szCs w:val="22"/>
        </w:rPr>
      </w:pPr>
      <w:hyperlink r:id="rId8" w:history="1">
        <w:r w:rsidR="00E74E52" w:rsidRPr="008D793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https://www.mongodb.com/docs/manual/</w:t>
        </w:r>
      </w:hyperlink>
    </w:p>
    <w:p w14:paraId="003F1373" w14:textId="77777777" w:rsidR="00A51E29" w:rsidRDefault="00A51E29" w:rsidP="00A720D9">
      <w:pPr>
        <w:rPr>
          <w:rStyle w:val="Hyperlink"/>
          <w:rFonts w:ascii="Arial" w:hAnsi="Arial" w:cs="Arial"/>
          <w:b/>
          <w:bCs/>
          <w:sz w:val="22"/>
          <w:szCs w:val="22"/>
        </w:rPr>
      </w:pPr>
    </w:p>
    <w:p w14:paraId="53260E01" w14:textId="77777777" w:rsidR="00A51E29" w:rsidRDefault="00A51E29" w:rsidP="00A720D9">
      <w:pPr>
        <w:rPr>
          <w:rStyle w:val="Hyperlink"/>
          <w:rFonts w:ascii="Arial" w:hAnsi="Arial" w:cs="Arial"/>
          <w:b/>
          <w:bCs/>
          <w:sz w:val="22"/>
          <w:szCs w:val="22"/>
        </w:rPr>
      </w:pPr>
    </w:p>
    <w:p w14:paraId="03782857" w14:textId="45C77228" w:rsidR="00FB4201" w:rsidRDefault="00FB4201" w:rsidP="00A720D9">
      <w:pPr>
        <w:rPr>
          <w:rStyle w:val="Hyperlink"/>
          <w:rFonts w:ascii="Arial" w:hAnsi="Arial" w:cs="Arial"/>
          <w:b/>
          <w:bCs/>
          <w:sz w:val="22"/>
          <w:szCs w:val="22"/>
          <w:u w:val="none"/>
        </w:rPr>
      </w:pPr>
      <w:r w:rsidRPr="004A7CF3">
        <w:rPr>
          <w:rStyle w:val="Hyperlink"/>
          <w:rFonts w:ascii="Arial" w:hAnsi="Arial" w:cs="Arial"/>
          <w:b/>
          <w:bCs/>
          <w:sz w:val="22"/>
          <w:szCs w:val="22"/>
          <w:u w:val="none"/>
        </w:rPr>
        <w:t xml:space="preserve">How to </w:t>
      </w:r>
      <w:proofErr w:type="spellStart"/>
      <w:r w:rsidRPr="004A7CF3">
        <w:rPr>
          <w:rStyle w:val="Hyperlink"/>
          <w:rFonts w:ascii="Arial" w:hAnsi="Arial" w:cs="Arial"/>
          <w:b/>
          <w:bCs/>
          <w:sz w:val="22"/>
          <w:szCs w:val="22"/>
          <w:u w:val="none"/>
        </w:rPr>
        <w:t>MongoDb</w:t>
      </w:r>
      <w:proofErr w:type="spellEnd"/>
      <w:r w:rsidRPr="004A7CF3">
        <w:rPr>
          <w:rStyle w:val="Hyperlink"/>
          <w:rFonts w:ascii="Arial" w:hAnsi="Arial" w:cs="Arial"/>
          <w:b/>
          <w:bCs/>
          <w:sz w:val="22"/>
          <w:szCs w:val="22"/>
          <w:u w:val="none"/>
        </w:rPr>
        <w:t xml:space="preserve"> driver start:</w:t>
      </w:r>
    </w:p>
    <w:p w14:paraId="6EA31E60" w14:textId="77777777" w:rsidR="00A51E29" w:rsidRDefault="00A51E29" w:rsidP="00A51E29">
      <w:pPr>
        <w:rPr>
          <w:rStyle w:val="Hyperlink"/>
          <w:rFonts w:ascii="Arial" w:hAnsi="Arial" w:cs="Arial"/>
          <w:b/>
          <w:bCs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noProof/>
          <w:sz w:val="22"/>
          <w:szCs w:val="22"/>
          <w:u w:val="none"/>
        </w:rPr>
        <w:drawing>
          <wp:inline distT="0" distB="0" distL="0" distR="0" wp14:anchorId="495C6D6A" wp14:editId="4BB48475">
            <wp:extent cx="3017520" cy="906780"/>
            <wp:effectExtent l="0" t="0" r="0" b="7620"/>
            <wp:docPr id="90203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7377" w14:textId="14170F3E" w:rsidR="00CC2CA6" w:rsidRPr="00A51E29" w:rsidRDefault="00FB4201" w:rsidP="00A51E29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b/>
          <w:bCs/>
          <w:sz w:val="22"/>
          <w:szCs w:val="22"/>
          <w:u w:val="none"/>
        </w:rPr>
      </w:pPr>
      <w:r w:rsidRPr="00A51E29">
        <w:rPr>
          <w:rStyle w:val="Hyperlink"/>
          <w:rFonts w:ascii="Arial" w:hAnsi="Arial" w:cs="Arial"/>
          <w:b/>
          <w:bCs/>
          <w:color w:val="FF0000"/>
          <w:sz w:val="22"/>
          <w:szCs w:val="22"/>
          <w:u w:val="none"/>
        </w:rPr>
        <w:t>Go to the command prompt then enter</w:t>
      </w:r>
      <w:r w:rsidR="00303DE7" w:rsidRPr="00A51E29">
        <w:rPr>
          <w:rStyle w:val="Hyperlink"/>
          <w:rFonts w:ascii="Arial" w:hAnsi="Arial" w:cs="Arial"/>
          <w:b/>
          <w:bCs/>
          <w:color w:val="FF0000"/>
          <w:sz w:val="22"/>
          <w:szCs w:val="22"/>
          <w:u w:val="none"/>
        </w:rPr>
        <w:t xml:space="preserve"> </w:t>
      </w:r>
      <w:r w:rsidRPr="00A51E29">
        <w:rPr>
          <w:rStyle w:val="Hyperlink"/>
          <w:rFonts w:ascii="Arial" w:hAnsi="Arial" w:cs="Arial"/>
          <w:b/>
          <w:bCs/>
          <w:color w:val="FF0000"/>
          <w:sz w:val="22"/>
          <w:szCs w:val="22"/>
          <w:u w:val="none"/>
        </w:rPr>
        <w:t xml:space="preserve">=&gt; </w:t>
      </w:r>
      <w:proofErr w:type="spellStart"/>
      <w:r w:rsidRPr="00155527"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  <w:t>mongod</w:t>
      </w:r>
      <w:proofErr w:type="spellEnd"/>
      <w:r w:rsidR="00155527"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  <w:t xml:space="preserve"> &lt;=|</w:t>
      </w:r>
    </w:p>
    <w:p w14:paraId="5F840119" w14:textId="77777777" w:rsidR="00FB4201" w:rsidRDefault="00FB4201" w:rsidP="00A720D9">
      <w:pPr>
        <w:rPr>
          <w:rFonts w:ascii="Arial" w:hAnsi="Arial" w:cs="Arial"/>
          <w:b/>
          <w:bCs/>
          <w:sz w:val="22"/>
          <w:szCs w:val="22"/>
        </w:rPr>
      </w:pPr>
    </w:p>
    <w:p w14:paraId="320D7851" w14:textId="0420CEC0" w:rsidR="00F07598" w:rsidRDefault="00F07598" w:rsidP="00A720D9">
      <w:pPr>
        <w:rPr>
          <w:rFonts w:ascii="Arial" w:hAnsi="Arial" w:cs="Arial"/>
          <w:b/>
          <w:bCs/>
          <w:sz w:val="22"/>
          <w:szCs w:val="22"/>
        </w:rPr>
      </w:pPr>
      <w:r w:rsidRPr="00F07598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9A85225" wp14:editId="540D3BEC">
            <wp:extent cx="5699003" cy="2628900"/>
            <wp:effectExtent l="0" t="0" r="0" b="0"/>
            <wp:docPr id="27254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7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596" cy="26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488" w14:textId="77777777" w:rsidR="00571432" w:rsidRDefault="00571432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EB830F2" w14:textId="77777777" w:rsidR="00571432" w:rsidRDefault="00571432" w:rsidP="00A720D9">
      <w:pPr>
        <w:rPr>
          <w:rFonts w:ascii="Arial" w:hAnsi="Arial" w:cs="Arial"/>
          <w:b/>
          <w:bCs/>
          <w:sz w:val="22"/>
          <w:szCs w:val="22"/>
        </w:rPr>
      </w:pPr>
    </w:p>
    <w:p w14:paraId="489175DE" w14:textId="77777777" w:rsidR="00DB2876" w:rsidRPr="00DB2876" w:rsidRDefault="00DB2876" w:rsidP="00DB2876">
      <w:pPr>
        <w:rPr>
          <w:rFonts w:ascii="Arial" w:hAnsi="Arial" w:cs="Arial"/>
          <w:b/>
          <w:bCs/>
        </w:rPr>
      </w:pPr>
    </w:p>
    <w:tbl>
      <w:tblPr>
        <w:tblW w:w="10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8023"/>
      </w:tblGrid>
      <w:tr w:rsidR="00DB2876" w:rsidRPr="00DB2876" w14:paraId="45E51931" w14:textId="77777777" w:rsidTr="00571432">
        <w:trPr>
          <w:trHeight w:val="546"/>
        </w:trPr>
        <w:tc>
          <w:tcPr>
            <w:tcW w:w="2059" w:type="dxa"/>
            <w:tcBorders>
              <w:bottom w:val="single" w:sz="18" w:space="0" w:color="000000"/>
            </w:tcBorders>
          </w:tcPr>
          <w:p w14:paraId="51CA996F" w14:textId="77777777" w:rsidR="00DB2876" w:rsidRPr="00DB2876" w:rsidRDefault="00DB2876" w:rsidP="00DB2876">
            <w:pPr>
              <w:pStyle w:val="TableParagraph"/>
              <w:spacing w:before="61"/>
              <w:rPr>
                <w:rFonts w:ascii="Tahoma"/>
                <w:b/>
                <w:sz w:val="24"/>
                <w:szCs w:val="24"/>
              </w:rPr>
            </w:pPr>
            <w:r w:rsidRPr="00DB2876">
              <w:rPr>
                <w:rFonts w:ascii="Tahoma"/>
                <w:b/>
                <w:sz w:val="24"/>
                <w:szCs w:val="24"/>
              </w:rPr>
              <w:t>Name</w:t>
            </w:r>
          </w:p>
        </w:tc>
        <w:tc>
          <w:tcPr>
            <w:tcW w:w="8023" w:type="dxa"/>
            <w:tcBorders>
              <w:bottom w:val="single" w:sz="18" w:space="0" w:color="000000"/>
            </w:tcBorders>
          </w:tcPr>
          <w:p w14:paraId="646D0852" w14:textId="77777777" w:rsidR="00DB2876" w:rsidRPr="00DB2876" w:rsidRDefault="00DB2876" w:rsidP="00DB2876">
            <w:pPr>
              <w:pStyle w:val="TableParagraph"/>
              <w:spacing w:before="61"/>
              <w:rPr>
                <w:rFonts w:ascii="Tahoma"/>
                <w:b/>
                <w:sz w:val="24"/>
                <w:szCs w:val="24"/>
              </w:rPr>
            </w:pPr>
            <w:r w:rsidRPr="00DB2876">
              <w:rPr>
                <w:rFonts w:ascii="Tahoma"/>
                <w:b/>
                <w:sz w:val="24"/>
                <w:szCs w:val="24"/>
              </w:rPr>
              <w:t>Description</w:t>
            </w:r>
          </w:p>
        </w:tc>
      </w:tr>
      <w:tr w:rsidR="00DB2876" w:rsidRPr="00DB2876" w14:paraId="1B63F273" w14:textId="77777777" w:rsidTr="00571432">
        <w:trPr>
          <w:trHeight w:val="546"/>
        </w:trPr>
        <w:tc>
          <w:tcPr>
            <w:tcW w:w="2059" w:type="dxa"/>
            <w:tcBorders>
              <w:top w:val="single" w:sz="18" w:space="0" w:color="000000"/>
            </w:tcBorders>
            <w:shd w:val="clear" w:color="auto" w:fill="CCCCCC"/>
          </w:tcPr>
          <w:p w14:paraId="010439C2" w14:textId="116B9701" w:rsidR="00DB2876" w:rsidRPr="00DB2876" w:rsidRDefault="00DB2876" w:rsidP="00DB2876">
            <w:pPr>
              <w:pStyle w:val="TableParagraph"/>
              <w:spacing w:before="67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$eq</w:t>
            </w:r>
            <w:r w:rsidRPr="00DB2876">
              <w:rPr>
                <w:b/>
                <w:spacing w:val="-2"/>
                <w:sz w:val="24"/>
                <w:szCs w:val="24"/>
              </w:rPr>
              <w:t xml:space="preserve"> </w:t>
            </w:r>
            <w:r w:rsidR="002F0969" w:rsidRPr="00DB2876">
              <w:rPr>
                <w:b/>
                <w:sz w:val="24"/>
                <w:szCs w:val="24"/>
              </w:rPr>
              <w:t>or</w:t>
            </w:r>
            <w:r w:rsidR="002F0969" w:rsidRPr="00DB2876">
              <w:rPr>
                <w:b/>
                <w:spacing w:val="192"/>
                <w:sz w:val="24"/>
                <w:szCs w:val="24"/>
              </w:rPr>
              <w:t>:</w:t>
            </w:r>
          </w:p>
        </w:tc>
        <w:tc>
          <w:tcPr>
            <w:tcW w:w="8023" w:type="dxa"/>
            <w:tcBorders>
              <w:top w:val="single" w:sz="18" w:space="0" w:color="000000"/>
            </w:tcBorders>
            <w:shd w:val="clear" w:color="auto" w:fill="CCCCCC"/>
          </w:tcPr>
          <w:p w14:paraId="1A28697F" w14:textId="77777777" w:rsidR="00DB2876" w:rsidRPr="00DB2876" w:rsidRDefault="00DB2876" w:rsidP="00DB2876">
            <w:pPr>
              <w:pStyle w:val="TableParagraph"/>
              <w:spacing w:before="49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equal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to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</w:t>
            </w:r>
          </w:p>
        </w:tc>
      </w:tr>
      <w:tr w:rsidR="00DB2876" w:rsidRPr="00DB2876" w14:paraId="142D552F" w14:textId="77777777" w:rsidTr="00571432">
        <w:trPr>
          <w:trHeight w:val="559"/>
        </w:trPr>
        <w:tc>
          <w:tcPr>
            <w:tcW w:w="2059" w:type="dxa"/>
          </w:tcPr>
          <w:p w14:paraId="6458E56D" w14:textId="77777777" w:rsidR="00DB2876" w:rsidRPr="00DB2876" w:rsidRDefault="00DB2876" w:rsidP="00DB2876">
            <w:pPr>
              <w:pStyle w:val="TableParagraph"/>
              <w:spacing w:before="79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</w:t>
            </w:r>
            <w:proofErr w:type="spellStart"/>
            <w:r w:rsidRPr="00DB2876">
              <w:rPr>
                <w:b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8023" w:type="dxa"/>
          </w:tcPr>
          <w:p w14:paraId="41667F45" w14:textId="77777777" w:rsidR="00DB2876" w:rsidRPr="00DB2876" w:rsidRDefault="00DB2876" w:rsidP="00DB2876">
            <w:pPr>
              <w:pStyle w:val="TableParagraph"/>
              <w:spacing w:before="62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greater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than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</w:t>
            </w:r>
          </w:p>
        </w:tc>
      </w:tr>
      <w:tr w:rsidR="00DB2876" w:rsidRPr="00DB2876" w14:paraId="77C67460" w14:textId="77777777" w:rsidTr="00571432">
        <w:trPr>
          <w:trHeight w:val="886"/>
        </w:trPr>
        <w:tc>
          <w:tcPr>
            <w:tcW w:w="2059" w:type="dxa"/>
            <w:shd w:val="clear" w:color="auto" w:fill="CCCCCC"/>
          </w:tcPr>
          <w:p w14:paraId="2A299AC2" w14:textId="77777777" w:rsidR="00DB2876" w:rsidRPr="00DB2876" w:rsidRDefault="00DB2876" w:rsidP="00DB2876">
            <w:pPr>
              <w:pStyle w:val="TableParagraph"/>
              <w:spacing w:before="79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</w:t>
            </w:r>
            <w:proofErr w:type="spellStart"/>
            <w:r w:rsidRPr="00DB2876">
              <w:rPr>
                <w:b/>
                <w:sz w:val="24"/>
                <w:szCs w:val="24"/>
              </w:rPr>
              <w:t>gte</w:t>
            </w:r>
            <w:proofErr w:type="spellEnd"/>
          </w:p>
        </w:tc>
        <w:tc>
          <w:tcPr>
            <w:tcW w:w="8023" w:type="dxa"/>
            <w:shd w:val="clear" w:color="auto" w:fill="CCCCCC"/>
          </w:tcPr>
          <w:p w14:paraId="1922BE2D" w14:textId="77777777" w:rsidR="00DB2876" w:rsidRPr="00DB2876" w:rsidRDefault="00DB2876" w:rsidP="00DB2876">
            <w:pPr>
              <w:pStyle w:val="TableParagraph"/>
              <w:spacing w:before="62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greater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than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or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equal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to a</w:t>
            </w:r>
          </w:p>
          <w:p w14:paraId="64E67294" w14:textId="77777777" w:rsidR="00DB2876" w:rsidRPr="00DB2876" w:rsidRDefault="00DB2876" w:rsidP="00DB2876">
            <w:pPr>
              <w:pStyle w:val="TableParagraph"/>
              <w:spacing w:before="0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10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</w:t>
            </w:r>
          </w:p>
        </w:tc>
      </w:tr>
      <w:tr w:rsidR="00DB2876" w:rsidRPr="00DB2876" w14:paraId="169A0301" w14:textId="77777777" w:rsidTr="00571432">
        <w:trPr>
          <w:trHeight w:val="559"/>
        </w:trPr>
        <w:tc>
          <w:tcPr>
            <w:tcW w:w="2059" w:type="dxa"/>
          </w:tcPr>
          <w:p w14:paraId="136B7433" w14:textId="77777777" w:rsidR="00DB2876" w:rsidRPr="00DB2876" w:rsidRDefault="00DB2876" w:rsidP="00DB2876">
            <w:pPr>
              <w:pStyle w:val="TableParagraph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$in</w:t>
            </w:r>
          </w:p>
        </w:tc>
        <w:tc>
          <w:tcPr>
            <w:tcW w:w="8023" w:type="dxa"/>
          </w:tcPr>
          <w:p w14:paraId="1C557C9B" w14:textId="77777777" w:rsidR="00DB2876" w:rsidRPr="00DB2876" w:rsidRDefault="00DB2876" w:rsidP="00DB2876">
            <w:pPr>
              <w:pStyle w:val="TableParagraph"/>
              <w:spacing w:before="62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any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of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the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1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in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an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array</w:t>
            </w:r>
          </w:p>
        </w:tc>
      </w:tr>
      <w:tr w:rsidR="00DB2876" w:rsidRPr="00DB2876" w14:paraId="74A9AD77" w14:textId="77777777" w:rsidTr="00571432">
        <w:trPr>
          <w:trHeight w:val="560"/>
        </w:trPr>
        <w:tc>
          <w:tcPr>
            <w:tcW w:w="2059" w:type="dxa"/>
            <w:shd w:val="clear" w:color="auto" w:fill="CCCCCC"/>
          </w:tcPr>
          <w:p w14:paraId="2D71F5C9" w14:textId="77777777" w:rsidR="00DB2876" w:rsidRPr="00DB2876" w:rsidRDefault="00DB2876" w:rsidP="00DB2876">
            <w:pPr>
              <w:pStyle w:val="TableParagraph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</w:t>
            </w:r>
            <w:proofErr w:type="spellStart"/>
            <w:r w:rsidRPr="00DB2876">
              <w:rPr>
                <w:b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8023" w:type="dxa"/>
            <w:shd w:val="clear" w:color="auto" w:fill="CCCCCC"/>
          </w:tcPr>
          <w:p w14:paraId="07EEF13F" w14:textId="77777777" w:rsidR="00DB2876" w:rsidRPr="00DB2876" w:rsidRDefault="00DB2876" w:rsidP="00DB2876">
            <w:pPr>
              <w:pStyle w:val="TableParagraph"/>
              <w:spacing w:before="62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less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than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1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</w:t>
            </w:r>
          </w:p>
        </w:tc>
      </w:tr>
      <w:tr w:rsidR="00DB2876" w:rsidRPr="00DB2876" w14:paraId="103ACF9E" w14:textId="77777777" w:rsidTr="00571432">
        <w:trPr>
          <w:trHeight w:val="886"/>
        </w:trPr>
        <w:tc>
          <w:tcPr>
            <w:tcW w:w="2059" w:type="dxa"/>
          </w:tcPr>
          <w:p w14:paraId="2C70952F" w14:textId="77777777" w:rsidR="00DB2876" w:rsidRPr="00DB2876" w:rsidRDefault="00DB2876" w:rsidP="00DB2876">
            <w:pPr>
              <w:pStyle w:val="TableParagraph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</w:t>
            </w:r>
            <w:proofErr w:type="spellStart"/>
            <w:r w:rsidRPr="00DB2876">
              <w:rPr>
                <w:b/>
                <w:sz w:val="24"/>
                <w:szCs w:val="24"/>
              </w:rPr>
              <w:t>lte</w:t>
            </w:r>
            <w:proofErr w:type="spellEnd"/>
          </w:p>
        </w:tc>
        <w:tc>
          <w:tcPr>
            <w:tcW w:w="8023" w:type="dxa"/>
          </w:tcPr>
          <w:p w14:paraId="7617F5BA" w14:textId="77777777" w:rsidR="00DB2876" w:rsidRPr="00DB2876" w:rsidRDefault="00DB2876" w:rsidP="00DB2876">
            <w:pPr>
              <w:pStyle w:val="TableParagraph"/>
              <w:spacing w:before="62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less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than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or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equal</w:t>
            </w:r>
            <w:r w:rsidRPr="00DB2876">
              <w:rPr>
                <w:rFonts w:ascii="Tahoma"/>
                <w:spacing w:val="-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to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97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</w:t>
            </w:r>
          </w:p>
        </w:tc>
      </w:tr>
      <w:tr w:rsidR="00DB2876" w:rsidRPr="00DB2876" w14:paraId="1B6964D1" w14:textId="77777777" w:rsidTr="00571432">
        <w:trPr>
          <w:trHeight w:val="560"/>
        </w:trPr>
        <w:tc>
          <w:tcPr>
            <w:tcW w:w="2059" w:type="dxa"/>
            <w:shd w:val="clear" w:color="auto" w:fill="CCCCCC"/>
          </w:tcPr>
          <w:p w14:paraId="3B3B9B5E" w14:textId="77777777" w:rsidR="00DB2876" w:rsidRPr="00DB2876" w:rsidRDefault="00DB2876" w:rsidP="00DB2876">
            <w:pPr>
              <w:pStyle w:val="TableParagraph"/>
              <w:spacing w:before="81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$ne</w:t>
            </w:r>
          </w:p>
        </w:tc>
        <w:tc>
          <w:tcPr>
            <w:tcW w:w="8023" w:type="dxa"/>
            <w:shd w:val="clear" w:color="auto" w:fill="CCCCCC"/>
          </w:tcPr>
          <w:p w14:paraId="78C43D1C" w14:textId="77777777" w:rsidR="00DB2876" w:rsidRPr="00DB2876" w:rsidRDefault="00DB2876" w:rsidP="00DB2876">
            <w:pPr>
              <w:pStyle w:val="TableParagraph"/>
              <w:spacing w:before="63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all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4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that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are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not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equal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to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 value</w:t>
            </w:r>
          </w:p>
        </w:tc>
      </w:tr>
      <w:tr w:rsidR="00DB2876" w:rsidRPr="00DB2876" w14:paraId="0C94E7EB" w14:textId="77777777" w:rsidTr="00571432">
        <w:trPr>
          <w:trHeight w:val="234"/>
        </w:trPr>
        <w:tc>
          <w:tcPr>
            <w:tcW w:w="2059" w:type="dxa"/>
          </w:tcPr>
          <w:p w14:paraId="354D7354" w14:textId="77777777" w:rsidR="00DB2876" w:rsidRPr="00DB2876" w:rsidRDefault="00DB2876" w:rsidP="00DB2876">
            <w:pPr>
              <w:pStyle w:val="TableParagraph"/>
              <w:spacing w:before="81"/>
              <w:rPr>
                <w:b/>
                <w:sz w:val="24"/>
                <w:szCs w:val="24"/>
              </w:rPr>
            </w:pPr>
            <w:r w:rsidRPr="00DB2876">
              <w:rPr>
                <w:b/>
                <w:sz w:val="24"/>
                <w:szCs w:val="24"/>
              </w:rPr>
              <w:t>$</w:t>
            </w:r>
            <w:proofErr w:type="spellStart"/>
            <w:r w:rsidRPr="00DB2876">
              <w:rPr>
                <w:b/>
                <w:sz w:val="24"/>
                <w:szCs w:val="24"/>
              </w:rPr>
              <w:t>nin</w:t>
            </w:r>
            <w:proofErr w:type="spellEnd"/>
          </w:p>
        </w:tc>
        <w:tc>
          <w:tcPr>
            <w:tcW w:w="8023" w:type="dxa"/>
          </w:tcPr>
          <w:p w14:paraId="774E2957" w14:textId="77777777" w:rsidR="00DB2876" w:rsidRPr="00DB2876" w:rsidRDefault="00DB2876" w:rsidP="00DB2876">
            <w:pPr>
              <w:pStyle w:val="TableParagraph"/>
              <w:spacing w:before="63"/>
              <w:rPr>
                <w:rFonts w:ascii="Tahoma"/>
                <w:sz w:val="24"/>
                <w:szCs w:val="24"/>
              </w:rPr>
            </w:pPr>
            <w:r w:rsidRPr="00DB2876">
              <w:rPr>
                <w:rFonts w:ascii="Tahoma"/>
                <w:sz w:val="24"/>
                <w:szCs w:val="24"/>
              </w:rPr>
              <w:t>Matches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none</w:t>
            </w:r>
            <w:r w:rsidRPr="00DB2876">
              <w:rPr>
                <w:rFonts w:ascii="Tahoma"/>
                <w:spacing w:val="-6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of</w:t>
            </w:r>
            <w:r w:rsidRPr="00DB2876">
              <w:rPr>
                <w:rFonts w:ascii="Tahoma"/>
                <w:spacing w:val="-2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the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values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specified</w:t>
            </w:r>
            <w:r w:rsidRPr="00DB2876">
              <w:rPr>
                <w:rFonts w:ascii="Tahoma"/>
                <w:spacing w:val="-3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in</w:t>
            </w:r>
            <w:r w:rsidRPr="00DB2876">
              <w:rPr>
                <w:rFonts w:ascii="Tahoma"/>
                <w:spacing w:val="-5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an</w:t>
            </w:r>
            <w:r w:rsidRPr="00DB2876">
              <w:rPr>
                <w:rFonts w:ascii="Tahoma"/>
                <w:spacing w:val="-8"/>
                <w:sz w:val="24"/>
                <w:szCs w:val="24"/>
              </w:rPr>
              <w:t xml:space="preserve"> </w:t>
            </w:r>
            <w:r w:rsidRPr="00DB2876">
              <w:rPr>
                <w:rFonts w:ascii="Tahoma"/>
                <w:sz w:val="24"/>
                <w:szCs w:val="24"/>
              </w:rPr>
              <w:t>array</w:t>
            </w:r>
          </w:p>
        </w:tc>
      </w:tr>
    </w:tbl>
    <w:p w14:paraId="67E9AC9F" w14:textId="77777777" w:rsidR="006D0933" w:rsidRDefault="006D0933" w:rsidP="002D58F1">
      <w:pPr>
        <w:rPr>
          <w:rFonts w:ascii="Arial" w:hAnsi="Arial" w:cs="Arial"/>
          <w:b/>
          <w:bCs/>
        </w:rPr>
      </w:pPr>
    </w:p>
    <w:p w14:paraId="4FC37F2A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01B01722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1258A0D0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34E77C1F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7D027C94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3237990C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393A2CA5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3F5EADC1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648B80C1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1D4FC00C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3A8EE794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7D63D8F4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264EDC1E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6EBE134D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0B955EE9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0B9EA089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002ED638" w14:textId="77777777" w:rsidR="00571432" w:rsidRDefault="00571432" w:rsidP="002D58F1">
      <w:pPr>
        <w:rPr>
          <w:rFonts w:ascii="Arial" w:hAnsi="Arial" w:cs="Arial"/>
          <w:b/>
          <w:bCs/>
        </w:rPr>
      </w:pPr>
    </w:p>
    <w:p w14:paraId="0452634B" w14:textId="2CDD1CF4" w:rsidR="00DB2876" w:rsidRPr="00DB2876" w:rsidRDefault="006F0B60" w:rsidP="002D58F1">
      <w:pPr>
        <w:rPr>
          <w:rFonts w:ascii="Arial" w:hAnsi="Arial" w:cs="Arial"/>
          <w:b/>
          <w:bCs/>
        </w:rPr>
      </w:pPr>
      <w:r w:rsidRPr="006F0B60">
        <w:rPr>
          <w:rFonts w:ascii="Arial" w:hAnsi="Arial" w:cs="Arial"/>
          <w:b/>
          <w:bCs/>
        </w:rPr>
        <w:t xml:space="preserve">MongoDB: comparison </w:t>
      </w:r>
      <w:proofErr w:type="gramStart"/>
      <w:r w:rsidRPr="006F0B60">
        <w:rPr>
          <w:rFonts w:ascii="Arial" w:hAnsi="Arial" w:cs="Arial"/>
          <w:b/>
          <w:bCs/>
        </w:rPr>
        <w:t xml:space="preserve">operators </w:t>
      </w:r>
      <w:r w:rsidR="00571432">
        <w:rPr>
          <w:rFonts w:ascii="Arial" w:hAnsi="Arial" w:cs="Arial"/>
          <w:b/>
          <w:bCs/>
        </w:rPr>
        <w:t>:</w:t>
      </w:r>
      <w:proofErr w:type="gramEnd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2081"/>
        <w:gridCol w:w="5248"/>
      </w:tblGrid>
      <w:tr w:rsidR="006F0B60" w:rsidRPr="00A83436" w14:paraId="67028073" w14:textId="77777777" w:rsidTr="00D47C9E">
        <w:trPr>
          <w:trHeight w:val="588"/>
        </w:trPr>
        <w:tc>
          <w:tcPr>
            <w:tcW w:w="2255" w:type="dxa"/>
            <w:tcBorders>
              <w:bottom w:val="single" w:sz="18" w:space="0" w:color="000000"/>
            </w:tcBorders>
          </w:tcPr>
          <w:p w14:paraId="0904031A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MySQL</w:t>
            </w:r>
          </w:p>
        </w:tc>
        <w:tc>
          <w:tcPr>
            <w:tcW w:w="2081" w:type="dxa"/>
            <w:tcBorders>
              <w:bottom w:val="single" w:sz="18" w:space="0" w:color="000000"/>
            </w:tcBorders>
          </w:tcPr>
          <w:p w14:paraId="79F7ADAC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MongoDB</w:t>
            </w:r>
          </w:p>
        </w:tc>
        <w:tc>
          <w:tcPr>
            <w:tcW w:w="5248" w:type="dxa"/>
            <w:tcBorders>
              <w:bottom w:val="single" w:sz="18" w:space="0" w:color="000000"/>
            </w:tcBorders>
          </w:tcPr>
          <w:p w14:paraId="2DCE864A" w14:textId="77777777" w:rsidR="006F0B60" w:rsidRPr="00A83436" w:rsidRDefault="006F0B6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6F0B60" w:rsidRPr="00A83436" w14:paraId="5D2071A8" w14:textId="77777777" w:rsidTr="00D47C9E">
        <w:trPr>
          <w:trHeight w:val="588"/>
        </w:trPr>
        <w:tc>
          <w:tcPr>
            <w:tcW w:w="2255" w:type="dxa"/>
            <w:tcBorders>
              <w:top w:val="single" w:sz="18" w:space="0" w:color="000000"/>
            </w:tcBorders>
            <w:shd w:val="clear" w:color="auto" w:fill="CCCCCC"/>
          </w:tcPr>
          <w:p w14:paraId="6606A520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w w:val="99"/>
                <w:sz w:val="24"/>
                <w:szCs w:val="24"/>
              </w:rPr>
              <w:t>&gt;</w:t>
            </w:r>
          </w:p>
        </w:tc>
        <w:tc>
          <w:tcPr>
            <w:tcW w:w="2081" w:type="dxa"/>
            <w:tcBorders>
              <w:top w:val="single" w:sz="18" w:space="0" w:color="000000"/>
            </w:tcBorders>
            <w:shd w:val="clear" w:color="auto" w:fill="CCCCCC"/>
          </w:tcPr>
          <w:p w14:paraId="27F9A54D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5248" w:type="dxa"/>
            <w:tcBorders>
              <w:top w:val="single" w:sz="18" w:space="0" w:color="000000"/>
            </w:tcBorders>
            <w:shd w:val="clear" w:color="auto" w:fill="CCCCCC"/>
          </w:tcPr>
          <w:p w14:paraId="2F474B4C" w14:textId="77777777" w:rsidR="006F0B60" w:rsidRPr="00A83436" w:rsidRDefault="006F0B6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sz w:val="24"/>
                <w:szCs w:val="24"/>
              </w:rPr>
              <w:t>greater</w:t>
            </w:r>
            <w:r w:rsidRPr="00A8343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sz w:val="24"/>
                <w:szCs w:val="24"/>
              </w:rPr>
              <w:t>than</w:t>
            </w:r>
          </w:p>
        </w:tc>
      </w:tr>
      <w:tr w:rsidR="006F0B60" w:rsidRPr="00A83436" w14:paraId="0F530874" w14:textId="77777777" w:rsidTr="00D47C9E">
        <w:trPr>
          <w:trHeight w:val="601"/>
        </w:trPr>
        <w:tc>
          <w:tcPr>
            <w:tcW w:w="2255" w:type="dxa"/>
          </w:tcPr>
          <w:p w14:paraId="40B52C13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081" w:type="dxa"/>
          </w:tcPr>
          <w:p w14:paraId="016899EA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sz w:val="24"/>
                <w:szCs w:val="24"/>
              </w:rPr>
              <w:t>gte</w:t>
            </w:r>
            <w:proofErr w:type="spellEnd"/>
          </w:p>
        </w:tc>
        <w:tc>
          <w:tcPr>
            <w:tcW w:w="5248" w:type="dxa"/>
          </w:tcPr>
          <w:p w14:paraId="24E564A6" w14:textId="77777777" w:rsidR="006F0B60" w:rsidRPr="00A83436" w:rsidRDefault="006F0B6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A83436">
              <w:rPr>
                <w:rFonts w:ascii="Arial" w:hAnsi="Arial" w:cs="Arial"/>
                <w:sz w:val="24"/>
                <w:szCs w:val="24"/>
              </w:rPr>
              <w:t>greater</w:t>
            </w:r>
            <w:r w:rsidRPr="00A8343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sz w:val="24"/>
                <w:szCs w:val="24"/>
              </w:rPr>
              <w:t>equal</w:t>
            </w:r>
            <w:r w:rsidRPr="00A8343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</w:tr>
      <w:tr w:rsidR="006F0B60" w:rsidRPr="00A83436" w14:paraId="1F7A34CB" w14:textId="77777777" w:rsidTr="00D47C9E">
        <w:trPr>
          <w:trHeight w:val="601"/>
        </w:trPr>
        <w:tc>
          <w:tcPr>
            <w:tcW w:w="2255" w:type="dxa"/>
            <w:shd w:val="clear" w:color="auto" w:fill="CCCCCC"/>
          </w:tcPr>
          <w:p w14:paraId="7F780871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w w:val="99"/>
                <w:sz w:val="24"/>
                <w:szCs w:val="24"/>
              </w:rPr>
              <w:t>&lt;</w:t>
            </w:r>
          </w:p>
        </w:tc>
        <w:tc>
          <w:tcPr>
            <w:tcW w:w="2081" w:type="dxa"/>
            <w:shd w:val="clear" w:color="auto" w:fill="CCCCCC"/>
          </w:tcPr>
          <w:p w14:paraId="3AE8C562" w14:textId="77777777" w:rsidR="006F0B60" w:rsidRPr="00A83436" w:rsidRDefault="006F0B60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b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248" w:type="dxa"/>
            <w:shd w:val="clear" w:color="auto" w:fill="CCCCCC"/>
          </w:tcPr>
          <w:p w14:paraId="0EE9193F" w14:textId="77777777" w:rsidR="006F0B60" w:rsidRPr="00A83436" w:rsidRDefault="006F0B6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less</w:t>
            </w:r>
            <w:r w:rsidRPr="00A83436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b/>
                <w:sz w:val="24"/>
                <w:szCs w:val="24"/>
              </w:rPr>
              <w:t>than</w:t>
            </w:r>
          </w:p>
        </w:tc>
      </w:tr>
      <w:tr w:rsidR="009E0609" w:rsidRPr="00A83436" w14:paraId="24BEF082" w14:textId="77777777" w:rsidTr="00D47C9E">
        <w:trPr>
          <w:trHeight w:val="601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6CF4DD" w14:textId="109FEFA5" w:rsidR="009E0609" w:rsidRPr="00A83436" w:rsidRDefault="00EE71A0" w:rsidP="00EE71A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w w:val="99"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w w:val="99"/>
                <w:sz w:val="24"/>
                <w:szCs w:val="24"/>
              </w:rPr>
              <w:t xml:space="preserve"> =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FAA81E" w14:textId="0F924CB9" w:rsidR="009E0609" w:rsidRPr="00A83436" w:rsidRDefault="00EE71A0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$eq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4EE4F3B" w14:textId="77777777" w:rsidR="00EE71A0" w:rsidRPr="00A83436" w:rsidRDefault="00EE71A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equal to</w:t>
            </w:r>
          </w:p>
          <w:p w14:paraId="456248A0" w14:textId="77777777" w:rsidR="00EE71A0" w:rsidRPr="00A83436" w:rsidRDefault="00EE71A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The $eq expression is equivalent to</w:t>
            </w:r>
          </w:p>
          <w:p w14:paraId="4C10349B" w14:textId="6688F2D2" w:rsidR="009E0609" w:rsidRPr="00A83436" w:rsidRDefault="00EE71A0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A83436">
              <w:rPr>
                <w:rFonts w:ascii="Arial" w:hAnsi="Arial" w:cs="Arial"/>
                <w:b/>
                <w:sz w:val="24"/>
                <w:szCs w:val="24"/>
              </w:rPr>
              <w:t>{ field</w:t>
            </w:r>
            <w:proofErr w:type="gramEnd"/>
            <w:r w:rsidRPr="00A83436">
              <w:rPr>
                <w:rFonts w:ascii="Arial" w:hAnsi="Arial" w:cs="Arial"/>
                <w:b/>
                <w:sz w:val="24"/>
                <w:szCs w:val="24"/>
              </w:rPr>
              <w:t>: &lt;value&gt; }.</w:t>
            </w:r>
          </w:p>
        </w:tc>
      </w:tr>
      <w:tr w:rsidR="009E0609" w:rsidRPr="00A83436" w14:paraId="79BE6015" w14:textId="77777777" w:rsidTr="00D47C9E">
        <w:trPr>
          <w:trHeight w:val="601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1D68AB" w14:textId="77777777" w:rsidR="009E0609" w:rsidRPr="00A83436" w:rsidRDefault="009E0609" w:rsidP="00EE71A0">
            <w:pPr>
              <w:pStyle w:val="TableParagraph"/>
              <w:spacing w:before="0"/>
              <w:rPr>
                <w:rFonts w:ascii="Arial" w:hAnsi="Arial" w:cs="Arial"/>
                <w:b/>
                <w:w w:val="99"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w w:val="99"/>
                <w:sz w:val="24"/>
                <w:szCs w:val="24"/>
              </w:rPr>
              <w:t>&gt;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453FDD" w14:textId="77777777" w:rsidR="009E0609" w:rsidRPr="00A83436" w:rsidRDefault="009E0609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b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AFCFA9" w14:textId="77777777" w:rsidR="009E0609" w:rsidRPr="00A83436" w:rsidRDefault="009E0609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greater than</w:t>
            </w:r>
          </w:p>
        </w:tc>
      </w:tr>
      <w:tr w:rsidR="009E0609" w:rsidRPr="00A83436" w14:paraId="55B754F1" w14:textId="77777777" w:rsidTr="00D47C9E">
        <w:trPr>
          <w:trHeight w:val="601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78EFBB" w14:textId="77777777" w:rsidR="009E0609" w:rsidRPr="00A83436" w:rsidRDefault="009E0609" w:rsidP="00EE71A0">
            <w:pPr>
              <w:pStyle w:val="TableParagraph"/>
              <w:spacing w:before="0"/>
              <w:rPr>
                <w:rFonts w:ascii="Arial" w:hAnsi="Arial" w:cs="Arial"/>
                <w:b/>
                <w:w w:val="99"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w w:val="99"/>
                <w:sz w:val="24"/>
                <w:szCs w:val="24"/>
              </w:rPr>
              <w:t>&gt;=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919434" w14:textId="77777777" w:rsidR="009E0609" w:rsidRPr="00A83436" w:rsidRDefault="009E0609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b/>
                <w:sz w:val="24"/>
                <w:szCs w:val="24"/>
              </w:rPr>
              <w:t>gte</w:t>
            </w:r>
            <w:proofErr w:type="spellEnd"/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EF5C5F" w14:textId="77777777" w:rsidR="009E0609" w:rsidRPr="00A83436" w:rsidRDefault="009E0609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greater equal then</w:t>
            </w:r>
          </w:p>
        </w:tc>
      </w:tr>
      <w:tr w:rsidR="005C5C1C" w:rsidRPr="00A83436" w14:paraId="49A52FE8" w14:textId="77777777" w:rsidTr="00D47C9E">
        <w:trPr>
          <w:trHeight w:val="601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30DF96" w14:textId="612BC400" w:rsidR="005C5C1C" w:rsidRPr="00A83436" w:rsidRDefault="005C5C1C" w:rsidP="00EE71A0">
            <w:pPr>
              <w:pStyle w:val="TableParagraph"/>
              <w:spacing w:before="0"/>
              <w:rPr>
                <w:rFonts w:ascii="Arial" w:hAnsi="Arial" w:cs="Arial"/>
                <w:b/>
                <w:w w:val="99"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w w:val="99"/>
                <w:sz w:val="24"/>
                <w:szCs w:val="24"/>
              </w:rPr>
              <w:t>!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FE55C3" w14:textId="0E13DC4E" w:rsidR="005C5C1C" w:rsidRPr="00A83436" w:rsidRDefault="005C5C1C" w:rsidP="00EE71A0">
            <w:pPr>
              <w:pStyle w:val="TableParagraph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$</w:t>
            </w:r>
            <w:proofErr w:type="spellStart"/>
            <w:r w:rsidRPr="00A83436">
              <w:rPr>
                <w:rFonts w:ascii="Arial" w:hAnsi="Arial" w:cs="Arial"/>
                <w:b/>
                <w:sz w:val="24"/>
                <w:szCs w:val="24"/>
              </w:rPr>
              <w:t>neq</w:t>
            </w:r>
            <w:proofErr w:type="spellEnd"/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2CCC44" w14:textId="383365D8" w:rsidR="005C5C1C" w:rsidRPr="00A83436" w:rsidRDefault="005C5C1C" w:rsidP="00EE71A0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A83436">
              <w:rPr>
                <w:rFonts w:ascii="Arial" w:hAnsi="Arial" w:cs="Arial"/>
                <w:b/>
                <w:sz w:val="24"/>
                <w:szCs w:val="24"/>
              </w:rPr>
              <w:t>Not</w:t>
            </w:r>
            <w:r w:rsidRPr="00A8343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b/>
                <w:sz w:val="24"/>
                <w:szCs w:val="24"/>
              </w:rPr>
              <w:t>equal</w:t>
            </w:r>
            <w:r w:rsidRPr="00A83436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A83436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</w:tbl>
    <w:p w14:paraId="10A635DC" w14:textId="77777777" w:rsidR="009E0609" w:rsidRDefault="009E0609" w:rsidP="00A720D9">
      <w:pPr>
        <w:rPr>
          <w:rFonts w:ascii="Arial" w:hAnsi="Arial" w:cs="Arial"/>
          <w:b/>
          <w:bCs/>
          <w:sz w:val="22"/>
          <w:szCs w:val="22"/>
        </w:rPr>
      </w:pPr>
    </w:p>
    <w:p w14:paraId="7BF1DEF9" w14:textId="1A177312" w:rsidR="006F0B60" w:rsidRDefault="00B74CEC" w:rsidP="00A720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2"/>
        <w:gridCol w:w="5122"/>
      </w:tblGrid>
      <w:tr w:rsidR="00B74CEC" w:rsidRPr="00FF2F87" w14:paraId="66EE16BD" w14:textId="77777777" w:rsidTr="00FF2F87">
        <w:trPr>
          <w:trHeight w:val="1265"/>
        </w:trPr>
        <w:tc>
          <w:tcPr>
            <w:tcW w:w="5122" w:type="dxa"/>
            <w:tcBorders>
              <w:bottom w:val="single" w:sz="18" w:space="0" w:color="000000"/>
            </w:tcBorders>
          </w:tcPr>
          <w:p w14:paraId="6B6A0CBD" w14:textId="77777777" w:rsidR="00B74CEC" w:rsidRPr="00FF2F87" w:rsidRDefault="00B74CEC" w:rsidP="00637D87">
            <w:pPr>
              <w:pStyle w:val="TableParagraph"/>
              <w:spacing w:before="81"/>
              <w:rPr>
                <w:sz w:val="24"/>
                <w:szCs w:val="24"/>
              </w:rPr>
            </w:pPr>
            <w:r w:rsidRPr="00FF2F87">
              <w:rPr>
                <w:sz w:val="24"/>
                <w:szCs w:val="24"/>
              </w:rPr>
              <w:t>SELECT</w:t>
            </w:r>
            <w:r w:rsidRPr="00FF2F87">
              <w:rPr>
                <w:spacing w:val="-3"/>
                <w:sz w:val="24"/>
                <w:szCs w:val="24"/>
              </w:rPr>
              <w:t xml:space="preserve"> </w:t>
            </w:r>
            <w:r w:rsidRPr="00FF2F87">
              <w:rPr>
                <w:sz w:val="24"/>
                <w:szCs w:val="24"/>
              </w:rPr>
              <w:t>*</w:t>
            </w:r>
          </w:p>
          <w:p w14:paraId="5E77A053" w14:textId="77777777" w:rsidR="00B74CEC" w:rsidRPr="00FF2F87" w:rsidRDefault="00B74CEC" w:rsidP="00637D87">
            <w:pPr>
              <w:pStyle w:val="TableParagraph"/>
              <w:spacing w:before="21" w:line="254" w:lineRule="auto"/>
              <w:ind w:right="2358"/>
              <w:rPr>
                <w:b/>
                <w:sz w:val="24"/>
                <w:szCs w:val="24"/>
              </w:rPr>
            </w:pPr>
            <w:r w:rsidRPr="00FF2F87">
              <w:rPr>
                <w:sz w:val="24"/>
                <w:szCs w:val="24"/>
              </w:rPr>
              <w:t>FROM people</w:t>
            </w:r>
            <w:r w:rsidRPr="00FF2F87">
              <w:rPr>
                <w:spacing w:val="1"/>
                <w:sz w:val="24"/>
                <w:szCs w:val="24"/>
              </w:rPr>
              <w:t xml:space="preserve"> </w:t>
            </w:r>
            <w:r w:rsidRPr="00FF2F87">
              <w:rPr>
                <w:sz w:val="24"/>
                <w:szCs w:val="24"/>
              </w:rPr>
              <w:t>WHERE</w:t>
            </w:r>
            <w:r w:rsidRPr="00FF2F87">
              <w:rPr>
                <w:spacing w:val="-5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age</w:t>
            </w:r>
            <w:r w:rsidRPr="00FF2F8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&lt;</w:t>
            </w:r>
            <w:r w:rsidRPr="00FF2F8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122" w:type="dxa"/>
            <w:tcBorders>
              <w:bottom w:val="single" w:sz="18" w:space="0" w:color="000000"/>
            </w:tcBorders>
          </w:tcPr>
          <w:p w14:paraId="2E4E7F1F" w14:textId="77777777" w:rsidR="00B74CEC" w:rsidRPr="00FF2F87" w:rsidRDefault="00B74CEC" w:rsidP="00637D87">
            <w:pPr>
              <w:pStyle w:val="TableParagraph"/>
              <w:spacing w:before="81"/>
              <w:rPr>
                <w:sz w:val="24"/>
                <w:szCs w:val="24"/>
              </w:rPr>
            </w:pPr>
            <w:proofErr w:type="spellStart"/>
            <w:proofErr w:type="gramStart"/>
            <w:r w:rsidRPr="00FF2F87">
              <w:rPr>
                <w:sz w:val="24"/>
                <w:szCs w:val="24"/>
              </w:rPr>
              <w:t>db.people</w:t>
            </w:r>
            <w:proofErr w:type="gramEnd"/>
            <w:r w:rsidRPr="00FF2F87">
              <w:rPr>
                <w:sz w:val="24"/>
                <w:szCs w:val="24"/>
              </w:rPr>
              <w:t>.find</w:t>
            </w:r>
            <w:proofErr w:type="spellEnd"/>
            <w:r w:rsidRPr="00FF2F87">
              <w:rPr>
                <w:sz w:val="24"/>
                <w:szCs w:val="24"/>
              </w:rPr>
              <w:t>(</w:t>
            </w:r>
          </w:p>
          <w:p w14:paraId="146FA27A" w14:textId="77777777" w:rsidR="00B74CEC" w:rsidRPr="00FF2F87" w:rsidRDefault="00B74CEC" w:rsidP="00637D87">
            <w:pPr>
              <w:pStyle w:val="TableParagraph"/>
              <w:spacing w:before="21"/>
              <w:ind w:left="720"/>
              <w:rPr>
                <w:sz w:val="24"/>
                <w:szCs w:val="24"/>
              </w:rPr>
            </w:pPr>
            <w:proofErr w:type="gramStart"/>
            <w:r w:rsidRPr="00FF2F87">
              <w:rPr>
                <w:sz w:val="24"/>
                <w:szCs w:val="24"/>
              </w:rPr>
              <w:t>{</w:t>
            </w:r>
            <w:r w:rsidRPr="00FF2F87">
              <w:rPr>
                <w:spacing w:val="-1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age</w:t>
            </w:r>
            <w:proofErr w:type="gramEnd"/>
            <w:r w:rsidRPr="00FF2F87">
              <w:rPr>
                <w:b/>
                <w:sz w:val="24"/>
                <w:szCs w:val="24"/>
              </w:rPr>
              <w:t>:</w:t>
            </w:r>
            <w:r w:rsidRPr="00FF2F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{</w:t>
            </w:r>
            <w:r w:rsidRPr="00FF2F8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$</w:t>
            </w:r>
            <w:proofErr w:type="spellStart"/>
            <w:r w:rsidRPr="00FF2F87">
              <w:rPr>
                <w:b/>
                <w:sz w:val="24"/>
                <w:szCs w:val="24"/>
              </w:rPr>
              <w:t>lt</w:t>
            </w:r>
            <w:proofErr w:type="spellEnd"/>
            <w:r w:rsidRPr="00FF2F87">
              <w:rPr>
                <w:b/>
                <w:sz w:val="24"/>
                <w:szCs w:val="24"/>
              </w:rPr>
              <w:t>:</w:t>
            </w:r>
            <w:r w:rsidRPr="00FF2F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>25</w:t>
            </w:r>
            <w:r w:rsidRPr="00FF2F8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FF2F87">
              <w:rPr>
                <w:b/>
                <w:sz w:val="24"/>
                <w:szCs w:val="24"/>
              </w:rPr>
              <w:t xml:space="preserve">} </w:t>
            </w:r>
            <w:r w:rsidRPr="00FF2F87">
              <w:rPr>
                <w:sz w:val="24"/>
                <w:szCs w:val="24"/>
              </w:rPr>
              <w:t>}</w:t>
            </w:r>
          </w:p>
          <w:p w14:paraId="19B8F079" w14:textId="77777777" w:rsidR="00B74CEC" w:rsidRPr="00FF2F87" w:rsidRDefault="00B74CEC" w:rsidP="00637D87">
            <w:pPr>
              <w:pStyle w:val="TableParagraph"/>
              <w:spacing w:before="22"/>
              <w:rPr>
                <w:sz w:val="24"/>
                <w:szCs w:val="24"/>
              </w:rPr>
            </w:pPr>
            <w:r w:rsidRPr="00FF2F87">
              <w:rPr>
                <w:w w:val="99"/>
                <w:sz w:val="24"/>
                <w:szCs w:val="24"/>
              </w:rPr>
              <w:t>)</w:t>
            </w:r>
          </w:p>
        </w:tc>
      </w:tr>
    </w:tbl>
    <w:p w14:paraId="533D22BA" w14:textId="77777777" w:rsidR="00B74CEC" w:rsidRDefault="00B74CEC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58918B2" w14:textId="67CB4B07" w:rsidR="004E6063" w:rsidRDefault="004E6063" w:rsidP="004E606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Pr="004E6063">
        <w:rPr>
          <w:rFonts w:ascii="Arial" w:hAnsi="Arial" w:cs="Arial"/>
          <w:b/>
          <w:bCs/>
          <w:sz w:val="22"/>
          <w:szCs w:val="22"/>
        </w:rPr>
        <w:t>MongoDB: Aggregation Framework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2381"/>
      </w:tblGrid>
      <w:tr w:rsidR="004E6063" w:rsidRPr="00BE3618" w14:paraId="7DCBB3AE" w14:textId="77777777" w:rsidTr="004E6063">
        <w:trPr>
          <w:trHeight w:val="551"/>
          <w:jc w:val="center"/>
        </w:trPr>
        <w:tc>
          <w:tcPr>
            <w:tcW w:w="2381" w:type="dxa"/>
            <w:tcBorders>
              <w:bottom w:val="single" w:sz="18" w:space="0" w:color="000000"/>
            </w:tcBorders>
          </w:tcPr>
          <w:p w14:paraId="29485234" w14:textId="77777777" w:rsidR="004E6063" w:rsidRPr="00BE3618" w:rsidRDefault="004E6063" w:rsidP="00BE3618">
            <w:pPr>
              <w:pStyle w:val="TableParagraph"/>
              <w:spacing w:before="0"/>
              <w:ind w:left="0" w:right="121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E3618">
              <w:rPr>
                <w:rFonts w:ascii="Arial" w:hAnsi="Arial" w:cs="Arial"/>
                <w:b/>
                <w:sz w:val="24"/>
                <w:szCs w:val="24"/>
              </w:rPr>
              <w:t>SQL</w:t>
            </w:r>
          </w:p>
        </w:tc>
        <w:tc>
          <w:tcPr>
            <w:tcW w:w="2381" w:type="dxa"/>
            <w:tcBorders>
              <w:bottom w:val="single" w:sz="18" w:space="0" w:color="000000"/>
            </w:tcBorders>
          </w:tcPr>
          <w:p w14:paraId="56866B35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b/>
                <w:sz w:val="24"/>
                <w:szCs w:val="24"/>
              </w:rPr>
            </w:pPr>
            <w:r w:rsidRPr="00BE3618">
              <w:rPr>
                <w:rFonts w:ascii="Arial" w:hAnsi="Arial" w:cs="Arial"/>
                <w:b/>
                <w:sz w:val="24"/>
                <w:szCs w:val="24"/>
              </w:rPr>
              <w:t>MongoDB</w:t>
            </w:r>
          </w:p>
        </w:tc>
      </w:tr>
      <w:tr w:rsidR="004E6063" w:rsidRPr="00BE3618" w14:paraId="600027C3" w14:textId="77777777" w:rsidTr="004E6063">
        <w:trPr>
          <w:trHeight w:val="551"/>
          <w:jc w:val="center"/>
        </w:trPr>
        <w:tc>
          <w:tcPr>
            <w:tcW w:w="2381" w:type="dxa"/>
            <w:tcBorders>
              <w:top w:val="single" w:sz="18" w:space="0" w:color="000000"/>
            </w:tcBorders>
            <w:shd w:val="clear" w:color="auto" w:fill="CCCCCC"/>
          </w:tcPr>
          <w:p w14:paraId="0AB91BD7" w14:textId="77777777" w:rsidR="004E6063" w:rsidRPr="00BE3618" w:rsidRDefault="004E6063" w:rsidP="00BE3618">
            <w:pPr>
              <w:pStyle w:val="TableParagraph"/>
              <w:spacing w:before="0"/>
              <w:ind w:left="0" w:right="12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WHERE</w:t>
            </w:r>
          </w:p>
        </w:tc>
        <w:tc>
          <w:tcPr>
            <w:tcW w:w="2381" w:type="dxa"/>
            <w:tcBorders>
              <w:top w:val="single" w:sz="18" w:space="0" w:color="000000"/>
            </w:tcBorders>
            <w:shd w:val="clear" w:color="auto" w:fill="CCCCCC"/>
          </w:tcPr>
          <w:p w14:paraId="7A6DC3DE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$match</w:t>
            </w:r>
          </w:p>
        </w:tc>
      </w:tr>
      <w:tr w:rsidR="004E6063" w:rsidRPr="00BE3618" w14:paraId="6190BAE1" w14:textId="77777777" w:rsidTr="004E6063">
        <w:trPr>
          <w:trHeight w:val="563"/>
          <w:jc w:val="center"/>
        </w:trPr>
        <w:tc>
          <w:tcPr>
            <w:tcW w:w="2381" w:type="dxa"/>
          </w:tcPr>
          <w:p w14:paraId="01025775" w14:textId="77777777" w:rsidR="004E6063" w:rsidRPr="00BE3618" w:rsidRDefault="004E6063" w:rsidP="00BE3618">
            <w:pPr>
              <w:pStyle w:val="TableParagraph"/>
              <w:spacing w:before="0"/>
              <w:ind w:left="0" w:right="12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GROUP</w:t>
            </w:r>
            <w:r w:rsidRPr="00BE361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E3618">
              <w:rPr>
                <w:rFonts w:ascii="Arial" w:hAnsi="Arial" w:cs="Arial"/>
                <w:sz w:val="24"/>
                <w:szCs w:val="24"/>
              </w:rPr>
              <w:t>BY</w:t>
            </w:r>
          </w:p>
        </w:tc>
        <w:tc>
          <w:tcPr>
            <w:tcW w:w="2381" w:type="dxa"/>
          </w:tcPr>
          <w:p w14:paraId="51E1E165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$group</w:t>
            </w:r>
          </w:p>
        </w:tc>
      </w:tr>
      <w:tr w:rsidR="004E6063" w:rsidRPr="00BE3618" w14:paraId="3D7E082E" w14:textId="77777777" w:rsidTr="004E6063">
        <w:trPr>
          <w:trHeight w:val="508"/>
          <w:jc w:val="center"/>
        </w:trPr>
        <w:tc>
          <w:tcPr>
            <w:tcW w:w="2381" w:type="dxa"/>
            <w:shd w:val="clear" w:color="auto" w:fill="CCCCCC"/>
          </w:tcPr>
          <w:p w14:paraId="085E3138" w14:textId="77777777" w:rsidR="004E6063" w:rsidRPr="00BE3618" w:rsidRDefault="004E6063" w:rsidP="00BE3618">
            <w:pPr>
              <w:pStyle w:val="TableParagraph"/>
              <w:spacing w:before="0"/>
              <w:ind w:left="0" w:right="12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lastRenderedPageBreak/>
              <w:t>HAVING</w:t>
            </w:r>
          </w:p>
        </w:tc>
        <w:tc>
          <w:tcPr>
            <w:tcW w:w="2381" w:type="dxa"/>
            <w:shd w:val="clear" w:color="auto" w:fill="CCCCCC"/>
          </w:tcPr>
          <w:p w14:paraId="2092DEE7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$match</w:t>
            </w:r>
          </w:p>
        </w:tc>
      </w:tr>
      <w:tr w:rsidR="004E6063" w:rsidRPr="00BE3618" w14:paraId="79EF25FD" w14:textId="77777777" w:rsidTr="004E6063">
        <w:trPr>
          <w:trHeight w:val="563"/>
          <w:jc w:val="center"/>
        </w:trPr>
        <w:tc>
          <w:tcPr>
            <w:tcW w:w="2381" w:type="dxa"/>
          </w:tcPr>
          <w:p w14:paraId="270C9265" w14:textId="77777777" w:rsidR="004E6063" w:rsidRPr="00BE3618" w:rsidRDefault="004E6063" w:rsidP="00BE3618">
            <w:pPr>
              <w:pStyle w:val="TableParagraph"/>
              <w:spacing w:before="0"/>
              <w:ind w:left="0" w:right="12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SELECT</w:t>
            </w:r>
          </w:p>
        </w:tc>
        <w:tc>
          <w:tcPr>
            <w:tcW w:w="2381" w:type="dxa"/>
          </w:tcPr>
          <w:p w14:paraId="285903AF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$project</w:t>
            </w:r>
          </w:p>
        </w:tc>
      </w:tr>
      <w:tr w:rsidR="004E6063" w:rsidRPr="00BE3618" w14:paraId="3BC64394" w14:textId="77777777" w:rsidTr="004E6063">
        <w:trPr>
          <w:trHeight w:val="564"/>
          <w:jc w:val="center"/>
        </w:trPr>
        <w:tc>
          <w:tcPr>
            <w:tcW w:w="2381" w:type="dxa"/>
            <w:shd w:val="clear" w:color="auto" w:fill="CCCCCC"/>
          </w:tcPr>
          <w:p w14:paraId="66915DCF" w14:textId="77777777" w:rsidR="004E6063" w:rsidRPr="00BE3618" w:rsidRDefault="004E6063" w:rsidP="00BE3618">
            <w:pPr>
              <w:pStyle w:val="TableParagraph"/>
              <w:spacing w:before="0"/>
              <w:ind w:left="0" w:right="12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ORDER</w:t>
            </w:r>
            <w:r w:rsidRPr="00BE361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E3618">
              <w:rPr>
                <w:rFonts w:ascii="Arial" w:hAnsi="Arial" w:cs="Arial"/>
                <w:sz w:val="24"/>
                <w:szCs w:val="24"/>
              </w:rPr>
              <w:t>BY</w:t>
            </w:r>
          </w:p>
        </w:tc>
        <w:tc>
          <w:tcPr>
            <w:tcW w:w="2381" w:type="dxa"/>
            <w:shd w:val="clear" w:color="auto" w:fill="CCCCCC"/>
          </w:tcPr>
          <w:p w14:paraId="71C8B4A0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$sort</w:t>
            </w:r>
          </w:p>
        </w:tc>
      </w:tr>
      <w:tr w:rsidR="004E6063" w:rsidRPr="00BE3618" w14:paraId="6D1BAEA2" w14:textId="77777777" w:rsidTr="004E6063">
        <w:trPr>
          <w:trHeight w:val="508"/>
          <w:jc w:val="center"/>
        </w:trPr>
        <w:tc>
          <w:tcPr>
            <w:tcW w:w="2381" w:type="dxa"/>
          </w:tcPr>
          <w:p w14:paraId="401B5C82" w14:textId="77616D88" w:rsidR="004E6063" w:rsidRPr="00BE3618" w:rsidRDefault="004E6063" w:rsidP="00BE3618">
            <w:pPr>
              <w:pStyle w:val="TableParagraph"/>
              <w:spacing w:before="0"/>
              <w:ind w:left="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  <w:u w:val="single"/>
              </w:rPr>
              <w:t>LIMIT</w:t>
            </w:r>
          </w:p>
        </w:tc>
        <w:tc>
          <w:tcPr>
            <w:tcW w:w="2381" w:type="dxa"/>
          </w:tcPr>
          <w:p w14:paraId="74B8B599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  <w:u w:val="single"/>
              </w:rPr>
              <w:t>$limit</w:t>
            </w:r>
          </w:p>
        </w:tc>
      </w:tr>
      <w:tr w:rsidR="004E6063" w:rsidRPr="00BE3618" w14:paraId="7BA056E1" w14:textId="77777777" w:rsidTr="004E6063">
        <w:trPr>
          <w:trHeight w:val="559"/>
          <w:jc w:val="center"/>
        </w:trPr>
        <w:tc>
          <w:tcPr>
            <w:tcW w:w="2381" w:type="dxa"/>
            <w:tcBorders>
              <w:bottom w:val="single" w:sz="12" w:space="0" w:color="000000"/>
            </w:tcBorders>
            <w:shd w:val="clear" w:color="auto" w:fill="CCCCCC"/>
          </w:tcPr>
          <w:p w14:paraId="5A076706" w14:textId="77777777" w:rsidR="004E6063" w:rsidRPr="00BE3618" w:rsidRDefault="004E6063" w:rsidP="00BE3618">
            <w:pPr>
              <w:pStyle w:val="TableParagraph"/>
              <w:spacing w:before="0"/>
              <w:ind w:left="0" w:right="12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SUM</w:t>
            </w:r>
          </w:p>
        </w:tc>
        <w:tc>
          <w:tcPr>
            <w:tcW w:w="2381" w:type="dxa"/>
            <w:tcBorders>
              <w:bottom w:val="single" w:sz="12" w:space="0" w:color="000000"/>
            </w:tcBorders>
            <w:shd w:val="clear" w:color="auto" w:fill="CCCCCC"/>
          </w:tcPr>
          <w:p w14:paraId="690839DA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</w:rPr>
              <w:t>$sum</w:t>
            </w:r>
          </w:p>
        </w:tc>
      </w:tr>
      <w:tr w:rsidR="004E6063" w:rsidRPr="00BE3618" w14:paraId="24D7E3B7" w14:textId="77777777" w:rsidTr="004E6063">
        <w:trPr>
          <w:trHeight w:val="559"/>
          <w:jc w:val="center"/>
        </w:trPr>
        <w:tc>
          <w:tcPr>
            <w:tcW w:w="2381" w:type="dxa"/>
            <w:tcBorders>
              <w:top w:val="single" w:sz="12" w:space="0" w:color="000000"/>
            </w:tcBorders>
          </w:tcPr>
          <w:p w14:paraId="5131EB26" w14:textId="77777777" w:rsidR="004E6063" w:rsidRPr="00BE3618" w:rsidRDefault="004E6063" w:rsidP="00BE3618">
            <w:pPr>
              <w:pStyle w:val="TableParagraph"/>
              <w:spacing w:before="0"/>
              <w:ind w:left="0" w:right="12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  <w:u w:val="single"/>
              </w:rPr>
              <w:t>COUNT</w:t>
            </w:r>
          </w:p>
        </w:tc>
        <w:tc>
          <w:tcPr>
            <w:tcW w:w="2381" w:type="dxa"/>
            <w:tcBorders>
              <w:top w:val="single" w:sz="12" w:space="0" w:color="000000"/>
            </w:tcBorders>
          </w:tcPr>
          <w:p w14:paraId="031702ED" w14:textId="77777777" w:rsidR="004E6063" w:rsidRPr="00BE3618" w:rsidRDefault="004E6063" w:rsidP="00BE3618">
            <w:pPr>
              <w:pStyle w:val="TableParagraph"/>
              <w:spacing w:before="0"/>
              <w:ind w:left="145"/>
              <w:rPr>
                <w:rFonts w:ascii="Arial" w:hAnsi="Arial" w:cs="Arial"/>
                <w:sz w:val="24"/>
                <w:szCs w:val="24"/>
              </w:rPr>
            </w:pPr>
            <w:r w:rsidRPr="00BE3618">
              <w:rPr>
                <w:rFonts w:ascii="Arial" w:hAnsi="Arial" w:cs="Arial"/>
                <w:sz w:val="24"/>
                <w:szCs w:val="24"/>
                <w:u w:val="single"/>
              </w:rPr>
              <w:t>$sum</w:t>
            </w:r>
          </w:p>
        </w:tc>
      </w:tr>
    </w:tbl>
    <w:p w14:paraId="6616DEE7" w14:textId="77777777" w:rsidR="00455004" w:rsidRDefault="00455004" w:rsidP="00A720D9">
      <w:pPr>
        <w:rPr>
          <w:rFonts w:ascii="Arial" w:hAnsi="Arial" w:cs="Arial"/>
          <w:b/>
          <w:bCs/>
          <w:sz w:val="22"/>
          <w:szCs w:val="22"/>
        </w:rPr>
      </w:pPr>
    </w:p>
    <w:p w14:paraId="33C12394" w14:textId="77777777" w:rsidR="00455004" w:rsidRDefault="00455004" w:rsidP="00A720D9">
      <w:pPr>
        <w:rPr>
          <w:rFonts w:ascii="Arial" w:hAnsi="Arial" w:cs="Arial"/>
          <w:b/>
          <w:bCs/>
          <w:sz w:val="22"/>
          <w:szCs w:val="22"/>
        </w:rPr>
      </w:pPr>
    </w:p>
    <w:p w14:paraId="009C8F66" w14:textId="77777777" w:rsidR="00455004" w:rsidRDefault="00455004" w:rsidP="00A720D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1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5897"/>
      </w:tblGrid>
      <w:tr w:rsidR="00455004" w:rsidRPr="00455004" w14:paraId="40B3C8E0" w14:textId="77777777" w:rsidTr="00637D87">
        <w:trPr>
          <w:trHeight w:val="551"/>
        </w:trPr>
        <w:tc>
          <w:tcPr>
            <w:tcW w:w="3629" w:type="dxa"/>
            <w:tcBorders>
              <w:bottom w:val="single" w:sz="18" w:space="0" w:color="000000"/>
            </w:tcBorders>
          </w:tcPr>
          <w:p w14:paraId="7F618428" w14:textId="77777777" w:rsidR="00455004" w:rsidRPr="00455004" w:rsidRDefault="00455004" w:rsidP="00637D87">
            <w:pPr>
              <w:pStyle w:val="TableParagraph"/>
              <w:spacing w:before="61"/>
              <w:rPr>
                <w:rFonts w:ascii="Arial" w:hAnsi="Arial" w:cs="Arial"/>
                <w:b/>
                <w:sz w:val="24"/>
                <w:szCs w:val="24"/>
              </w:rPr>
            </w:pPr>
            <w:r w:rsidRPr="00455004"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r w:rsidRPr="00455004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455004">
              <w:rPr>
                <w:rFonts w:ascii="Arial" w:hAnsi="Arial" w:cs="Arial"/>
                <w:b/>
                <w:sz w:val="24"/>
                <w:szCs w:val="24"/>
              </w:rPr>
              <w:t>clause</w:t>
            </w:r>
          </w:p>
        </w:tc>
        <w:tc>
          <w:tcPr>
            <w:tcW w:w="5897" w:type="dxa"/>
            <w:tcBorders>
              <w:bottom w:val="single" w:sz="18" w:space="0" w:color="000000"/>
            </w:tcBorders>
          </w:tcPr>
          <w:p w14:paraId="5B17F235" w14:textId="77777777" w:rsidR="00455004" w:rsidRPr="00455004" w:rsidRDefault="00455004" w:rsidP="00637D87">
            <w:pPr>
              <w:pStyle w:val="TableParagraph"/>
              <w:spacing w:before="61"/>
              <w:rPr>
                <w:rFonts w:ascii="Arial" w:hAnsi="Arial" w:cs="Arial"/>
                <w:b/>
                <w:sz w:val="24"/>
                <w:szCs w:val="24"/>
              </w:rPr>
            </w:pPr>
            <w:r w:rsidRPr="00455004">
              <w:rPr>
                <w:rFonts w:ascii="Arial" w:hAnsi="Arial" w:cs="Arial"/>
                <w:b/>
                <w:sz w:val="24"/>
                <w:szCs w:val="24"/>
              </w:rPr>
              <w:t>MongoDB</w:t>
            </w:r>
            <w:r w:rsidRPr="00455004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455004">
              <w:rPr>
                <w:rFonts w:ascii="Arial" w:hAnsi="Arial" w:cs="Arial"/>
                <w:b/>
                <w:sz w:val="24"/>
                <w:szCs w:val="24"/>
              </w:rPr>
              <w:t>operator</w:t>
            </w:r>
          </w:p>
        </w:tc>
      </w:tr>
      <w:tr w:rsidR="00455004" w:rsidRPr="00455004" w14:paraId="48A53A99" w14:textId="77777777" w:rsidTr="00637D87">
        <w:trPr>
          <w:trHeight w:val="551"/>
        </w:trPr>
        <w:tc>
          <w:tcPr>
            <w:tcW w:w="3629" w:type="dxa"/>
            <w:tcBorders>
              <w:top w:val="single" w:sz="18" w:space="0" w:color="000000"/>
            </w:tcBorders>
            <w:shd w:val="clear" w:color="auto" w:fill="CCCCCC"/>
          </w:tcPr>
          <w:p w14:paraId="4C2E0940" w14:textId="77777777" w:rsidR="00455004" w:rsidRPr="00455004" w:rsidRDefault="00455004" w:rsidP="00637D87">
            <w:pPr>
              <w:pStyle w:val="TableParagraph"/>
              <w:spacing w:before="67"/>
              <w:rPr>
                <w:rFonts w:ascii="Arial" w:hAnsi="Arial" w:cs="Arial"/>
                <w:sz w:val="24"/>
                <w:szCs w:val="24"/>
              </w:rPr>
            </w:pPr>
            <w:r w:rsidRPr="00455004">
              <w:rPr>
                <w:rFonts w:ascii="Arial" w:hAnsi="Arial" w:cs="Arial"/>
                <w:sz w:val="24"/>
                <w:szCs w:val="24"/>
              </w:rPr>
              <w:t>HAVING</w:t>
            </w:r>
          </w:p>
        </w:tc>
        <w:tc>
          <w:tcPr>
            <w:tcW w:w="5897" w:type="dxa"/>
            <w:tcBorders>
              <w:top w:val="single" w:sz="18" w:space="0" w:color="000000"/>
            </w:tcBorders>
            <w:shd w:val="clear" w:color="auto" w:fill="CCCCCC"/>
          </w:tcPr>
          <w:p w14:paraId="1D25A7DB" w14:textId="77777777" w:rsidR="00455004" w:rsidRPr="00455004" w:rsidRDefault="00455004" w:rsidP="00637D87">
            <w:pPr>
              <w:pStyle w:val="TableParagraph"/>
              <w:spacing w:before="67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5004">
              <w:rPr>
                <w:rFonts w:ascii="Arial" w:hAnsi="Arial" w:cs="Arial"/>
                <w:sz w:val="24"/>
                <w:szCs w:val="24"/>
              </w:rPr>
              <w:t>aggregate(</w:t>
            </w:r>
            <w:proofErr w:type="gramEnd"/>
            <w:r w:rsidRPr="00455004">
              <w:rPr>
                <w:rFonts w:ascii="Arial" w:hAnsi="Arial" w:cs="Arial"/>
                <w:sz w:val="24"/>
                <w:szCs w:val="24"/>
              </w:rPr>
              <w:t>$group,</w:t>
            </w:r>
            <w:r w:rsidRPr="00455004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55004">
              <w:rPr>
                <w:rFonts w:ascii="Arial" w:hAnsi="Arial" w:cs="Arial"/>
                <w:sz w:val="24"/>
                <w:szCs w:val="24"/>
              </w:rPr>
              <w:t>$match)</w:t>
            </w:r>
          </w:p>
        </w:tc>
      </w:tr>
    </w:tbl>
    <w:p w14:paraId="5542D13A" w14:textId="77777777" w:rsidR="00455004" w:rsidRDefault="00455004" w:rsidP="00A720D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0"/>
      </w:tblGrid>
      <w:tr w:rsidR="00B87C08" w:rsidRPr="00BE3C19" w14:paraId="20DDB7A9" w14:textId="77777777" w:rsidTr="00B87C08">
        <w:trPr>
          <w:trHeight w:val="2030"/>
          <w:jc w:val="center"/>
        </w:trPr>
        <w:tc>
          <w:tcPr>
            <w:tcW w:w="8620" w:type="dxa"/>
            <w:tcBorders>
              <w:bottom w:val="single" w:sz="18" w:space="0" w:color="000000"/>
            </w:tcBorders>
          </w:tcPr>
          <w:p w14:paraId="526CE400" w14:textId="77777777" w:rsidR="00B87C08" w:rsidRPr="00BE3C19" w:rsidRDefault="00B87C08" w:rsidP="0038266A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SELECT</w:t>
            </w:r>
            <w:r w:rsidRPr="00BE3C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status,</w:t>
            </w:r>
          </w:p>
          <w:p w14:paraId="3673C511" w14:textId="77777777" w:rsidR="00B87C08" w:rsidRPr="00BE3C19" w:rsidRDefault="00B87C08" w:rsidP="0038266A">
            <w:pPr>
              <w:pStyle w:val="TableParagraph"/>
              <w:spacing w:before="0" w:line="254" w:lineRule="auto"/>
              <w:ind w:right="3825" w:firstLine="1346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3C19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BE3C19">
              <w:rPr>
                <w:rFonts w:ascii="Arial" w:hAnsi="Arial" w:cs="Arial"/>
                <w:sz w:val="24"/>
                <w:szCs w:val="24"/>
              </w:rPr>
              <w:t>age) AS total</w:t>
            </w:r>
            <w:r w:rsidRPr="00BE3C19">
              <w:rPr>
                <w:rFonts w:ascii="Arial" w:hAnsi="Arial" w:cs="Arial"/>
                <w:spacing w:val="-190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FROM people</w:t>
            </w:r>
          </w:p>
          <w:p w14:paraId="125BFAB0" w14:textId="77777777" w:rsidR="00B87C08" w:rsidRPr="00BE3C19" w:rsidRDefault="00B87C08" w:rsidP="0038266A">
            <w:pPr>
              <w:pStyle w:val="TableParagraph"/>
              <w:spacing w:before="0" w:line="362" w:lineRule="exact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GROUP</w:t>
            </w:r>
            <w:r w:rsidRPr="00BE3C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BY</w:t>
            </w:r>
            <w:r w:rsidRPr="00BE3C1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status</w:t>
            </w:r>
          </w:p>
          <w:p w14:paraId="6DACFFC9" w14:textId="77777777" w:rsidR="00B87C08" w:rsidRPr="00BE3C19" w:rsidRDefault="00B87C08" w:rsidP="0038266A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HAVING</w:t>
            </w:r>
            <w:r w:rsidRPr="00BE3C1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total</w:t>
            </w:r>
            <w:r w:rsidRPr="00BE3C1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&gt;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color w:val="333399"/>
                <w:sz w:val="24"/>
                <w:szCs w:val="24"/>
              </w:rPr>
              <w:t>1000</w:t>
            </w:r>
          </w:p>
        </w:tc>
      </w:tr>
      <w:tr w:rsidR="00B87C08" w:rsidRPr="00BE3C19" w14:paraId="2E5AFC26" w14:textId="77777777" w:rsidTr="00B87C08">
        <w:trPr>
          <w:trHeight w:val="3566"/>
          <w:jc w:val="center"/>
        </w:trPr>
        <w:tc>
          <w:tcPr>
            <w:tcW w:w="8620" w:type="dxa"/>
            <w:tcBorders>
              <w:top w:val="nil"/>
            </w:tcBorders>
            <w:shd w:val="clear" w:color="auto" w:fill="CCCCCC"/>
          </w:tcPr>
          <w:p w14:paraId="74DB88C3" w14:textId="77777777" w:rsidR="00B87C08" w:rsidRPr="00BE3C19" w:rsidRDefault="00B87C08" w:rsidP="0038266A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E3C19">
              <w:rPr>
                <w:rFonts w:ascii="Arial" w:hAnsi="Arial" w:cs="Arial"/>
                <w:sz w:val="24"/>
                <w:szCs w:val="24"/>
              </w:rPr>
              <w:t>db.orders</w:t>
            </w:r>
            <w:proofErr w:type="gramEnd"/>
            <w:r w:rsidRPr="00BE3C19">
              <w:rPr>
                <w:rFonts w:ascii="Arial" w:hAnsi="Arial" w:cs="Arial"/>
                <w:sz w:val="24"/>
                <w:szCs w:val="24"/>
              </w:rPr>
              <w:t>.aggregate</w:t>
            </w:r>
            <w:proofErr w:type="spellEnd"/>
            <w:r w:rsidRPr="00BE3C19">
              <w:rPr>
                <w:rFonts w:ascii="Arial" w:hAnsi="Arial" w:cs="Arial"/>
                <w:sz w:val="24"/>
                <w:szCs w:val="24"/>
              </w:rPr>
              <w:t>(</w:t>
            </w:r>
            <w:r w:rsidRPr="00BE3C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[</w:t>
            </w:r>
          </w:p>
          <w:p w14:paraId="251A8DCA" w14:textId="77777777" w:rsidR="00B87C08" w:rsidRPr="00BE3C19" w:rsidRDefault="00B87C08" w:rsidP="0038266A">
            <w:pPr>
              <w:pStyle w:val="TableParagraph"/>
              <w:spacing w:before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w w:val="99"/>
                <w:sz w:val="24"/>
                <w:szCs w:val="24"/>
              </w:rPr>
              <w:t>{</w:t>
            </w:r>
          </w:p>
          <w:p w14:paraId="06BE360F" w14:textId="77777777" w:rsidR="00B87C08" w:rsidRPr="00BE3C19" w:rsidRDefault="00B87C08" w:rsidP="0038266A">
            <w:pPr>
              <w:pStyle w:val="TableParagraph"/>
              <w:spacing w:before="0"/>
              <w:ind w:left="1104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$group: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A2C8F5A" w14:textId="77777777" w:rsidR="00B87C08" w:rsidRPr="00BE3C19" w:rsidRDefault="00B87C08" w:rsidP="0038266A">
            <w:pPr>
              <w:pStyle w:val="TableParagraph"/>
              <w:spacing w:before="0"/>
              <w:ind w:left="1683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_id:</w:t>
            </w:r>
            <w:r w:rsidRPr="00BE3C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"$status",</w:t>
            </w:r>
          </w:p>
          <w:p w14:paraId="2A84487D" w14:textId="77777777" w:rsidR="00B87C08" w:rsidRPr="00BE3C19" w:rsidRDefault="00B87C08" w:rsidP="0038266A">
            <w:pPr>
              <w:pStyle w:val="TableParagraph"/>
              <w:spacing w:before="0"/>
              <w:ind w:left="1683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total:</w:t>
            </w:r>
            <w:r w:rsidRPr="00BE3C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BE3C19">
              <w:rPr>
                <w:rFonts w:ascii="Arial" w:hAnsi="Arial" w:cs="Arial"/>
                <w:sz w:val="24"/>
                <w:szCs w:val="24"/>
              </w:rPr>
              <w:t>{</w:t>
            </w:r>
            <w:r w:rsidRPr="00BE3C1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$</w:t>
            </w:r>
            <w:proofErr w:type="gramEnd"/>
            <w:r w:rsidRPr="00BE3C19">
              <w:rPr>
                <w:rFonts w:ascii="Arial" w:hAnsi="Arial" w:cs="Arial"/>
                <w:sz w:val="24"/>
                <w:szCs w:val="24"/>
              </w:rPr>
              <w:t>sum:</w:t>
            </w:r>
            <w:r w:rsidRPr="00BE3C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"$age"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FDDA041" w14:textId="77777777" w:rsidR="00B87C08" w:rsidRPr="00BE3C19" w:rsidRDefault="00B87C08" w:rsidP="0038266A">
            <w:pPr>
              <w:pStyle w:val="TableParagraph"/>
              <w:spacing w:before="0"/>
              <w:ind w:left="1104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w w:val="99"/>
                <w:sz w:val="24"/>
                <w:szCs w:val="24"/>
              </w:rPr>
              <w:t>}</w:t>
            </w:r>
          </w:p>
          <w:p w14:paraId="6459A3F8" w14:textId="77777777" w:rsidR="00B87C08" w:rsidRPr="00BE3C19" w:rsidRDefault="00B87C08" w:rsidP="0038266A">
            <w:pPr>
              <w:pStyle w:val="TableParagraph"/>
              <w:spacing w:before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},</w:t>
            </w:r>
          </w:p>
          <w:p w14:paraId="5DF45070" w14:textId="77777777" w:rsidR="00B87C08" w:rsidRPr="00BE3C19" w:rsidRDefault="00B87C08" w:rsidP="0038266A">
            <w:pPr>
              <w:pStyle w:val="TableParagraph"/>
              <w:spacing w:before="0"/>
              <w:ind w:left="528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3C19">
              <w:rPr>
                <w:rFonts w:ascii="Arial" w:hAnsi="Arial" w:cs="Arial"/>
                <w:sz w:val="24"/>
                <w:szCs w:val="24"/>
              </w:rPr>
              <w:t>{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$</w:t>
            </w:r>
            <w:proofErr w:type="gramEnd"/>
            <w:r w:rsidRPr="00BE3C19">
              <w:rPr>
                <w:rFonts w:ascii="Arial" w:hAnsi="Arial" w:cs="Arial"/>
                <w:sz w:val="24"/>
                <w:szCs w:val="24"/>
              </w:rPr>
              <w:t>match:</w:t>
            </w:r>
            <w:r w:rsidRPr="00BE3C1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{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total: {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BE3C19">
              <w:rPr>
                <w:rFonts w:ascii="Arial" w:hAnsi="Arial" w:cs="Arial"/>
                <w:sz w:val="24"/>
                <w:szCs w:val="24"/>
              </w:rPr>
              <w:t>gt</w:t>
            </w:r>
            <w:proofErr w:type="spellEnd"/>
            <w:r w:rsidRPr="00BE3C1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BE3C19">
              <w:rPr>
                <w:rFonts w:ascii="Arial" w:hAnsi="Arial" w:cs="Arial"/>
                <w:color w:val="333399"/>
                <w:sz w:val="24"/>
                <w:szCs w:val="24"/>
              </w:rPr>
              <w:t xml:space="preserve">1000 </w:t>
            </w:r>
            <w:r w:rsidRPr="00BE3C19">
              <w:rPr>
                <w:rFonts w:ascii="Arial" w:hAnsi="Arial" w:cs="Arial"/>
                <w:sz w:val="24"/>
                <w:szCs w:val="24"/>
              </w:rPr>
              <w:t>}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}</w:t>
            </w:r>
            <w:r w:rsidRPr="00BE3C1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0BEAF62" w14:textId="77777777" w:rsidR="00B87C08" w:rsidRPr="00BE3C19" w:rsidRDefault="00B87C08" w:rsidP="0038266A">
            <w:pPr>
              <w:pStyle w:val="TableParagraph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BE3C19">
              <w:rPr>
                <w:rFonts w:ascii="Arial" w:hAnsi="Arial" w:cs="Arial"/>
                <w:sz w:val="24"/>
                <w:szCs w:val="24"/>
              </w:rPr>
              <w:t>]</w:t>
            </w:r>
            <w:r w:rsidRPr="00BE3C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E3C1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E5D7561" w14:textId="77777777" w:rsidR="00B87C08" w:rsidRDefault="00B87C08" w:rsidP="00B87C08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2C17DF7F" w14:textId="3FA5B9A0" w:rsidR="00A44530" w:rsidRPr="008D793D" w:rsidRDefault="00A44530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Database Commands</w:t>
      </w:r>
      <w:r w:rsidR="00CC2CA6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28A02C55" w14:textId="77777777" w:rsidR="00CC2CA6" w:rsidRPr="008D793D" w:rsidRDefault="00CC2CA6" w:rsidP="00A720D9">
      <w:pPr>
        <w:rPr>
          <w:rFonts w:ascii="Arial" w:hAnsi="Arial" w:cs="Arial"/>
          <w:b/>
          <w:bCs/>
          <w:sz w:val="22"/>
          <w:szCs w:val="22"/>
        </w:rPr>
      </w:pPr>
    </w:p>
    <w:p w14:paraId="35C35EE2" w14:textId="54D8F5A5" w:rsidR="00CC2CA6" w:rsidRPr="008D793D" w:rsidRDefault="001723EE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**</w:t>
      </w:r>
      <w:r w:rsidR="00021C96" w:rsidRPr="008D793D">
        <w:rPr>
          <w:rFonts w:ascii="Arial" w:hAnsi="Arial" w:cs="Arial"/>
          <w:b/>
          <w:bCs/>
          <w:sz w:val="22"/>
          <w:szCs w:val="22"/>
        </w:rPr>
        <w:t>*</w:t>
      </w:r>
      <w:r w:rsidR="00CC2CA6" w:rsidRPr="008D793D">
        <w:rPr>
          <w:rFonts w:ascii="Arial" w:hAnsi="Arial" w:cs="Arial"/>
          <w:b/>
          <w:bCs/>
          <w:sz w:val="22"/>
          <w:szCs w:val="22"/>
        </w:rPr>
        <w:t>Create a new collection / New Database command:</w:t>
      </w:r>
    </w:p>
    <w:p w14:paraId="2CA7852D" w14:textId="4896ED1A" w:rsidR="00CC2CA6" w:rsidRPr="008D793D" w:rsidRDefault="00CC2CA6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("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monthlyBudget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");</w:t>
      </w:r>
    </w:p>
    <w:p w14:paraId="2BA132F3" w14:textId="77777777" w:rsidR="00CC2CA6" w:rsidRPr="008D793D" w:rsidRDefault="00CC2CA6" w:rsidP="00A720D9">
      <w:pPr>
        <w:rPr>
          <w:rFonts w:ascii="Arial" w:hAnsi="Arial" w:cs="Arial"/>
          <w:b/>
          <w:bCs/>
          <w:sz w:val="22"/>
          <w:szCs w:val="22"/>
        </w:rPr>
      </w:pPr>
    </w:p>
    <w:p w14:paraId="0F972E76" w14:textId="19EA764A" w:rsidR="00A44530" w:rsidRPr="008D793D" w:rsidRDefault="00CC2CA6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1&gt;</w:t>
      </w:r>
      <w:r w:rsidR="001B2F3B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A44530" w:rsidRPr="008D793D">
        <w:rPr>
          <w:rFonts w:ascii="Arial" w:hAnsi="Arial" w:cs="Arial"/>
          <w:b/>
          <w:bCs/>
          <w:sz w:val="22"/>
          <w:szCs w:val="22"/>
        </w:rPr>
        <w:t>View all databases:</w:t>
      </w:r>
    </w:p>
    <w:p w14:paraId="338CB24B" w14:textId="4C2FC8BB" w:rsidR="00A44530" w:rsidRPr="008D793D" w:rsidRDefault="00A44530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1B2F3B" w:rsidRPr="008D793D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show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dbs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22923D72" w14:textId="2513ED74" w:rsidR="00E37FC3" w:rsidRPr="008D793D" w:rsidRDefault="00E37FC3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if you want to use another table(document)</w:t>
      </w:r>
      <w:r w:rsidR="00A400F0" w:rsidRPr="008D793D">
        <w:rPr>
          <w:rFonts w:ascii="Arial" w:hAnsi="Arial" w:cs="Arial"/>
          <w:b/>
          <w:bCs/>
          <w:sz w:val="22"/>
          <w:szCs w:val="22"/>
        </w:rPr>
        <w:t xml:space="preserve"> same database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then use:</w:t>
      </w:r>
    </w:p>
    <w:p w14:paraId="74BB418B" w14:textId="64268682" w:rsidR="00E37FC3" w:rsidRPr="008D793D" w:rsidRDefault="00E37FC3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db.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db.monthlyBudget.find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</w:t>
      </w:r>
      <w:r w:rsidR="00531984" w:rsidRPr="008D793D">
        <w:rPr>
          <w:rFonts w:ascii="Arial" w:hAnsi="Arial" w:cs="Arial"/>
          <w:b/>
          <w:bCs/>
          <w:sz w:val="22"/>
          <w:szCs w:val="22"/>
        </w:rPr>
        <w:t>{}</w:t>
      </w:r>
      <w:r w:rsidRPr="008D793D">
        <w:rPr>
          <w:rFonts w:ascii="Arial" w:hAnsi="Arial" w:cs="Arial"/>
          <w:b/>
          <w:bCs/>
          <w:sz w:val="22"/>
          <w:szCs w:val="22"/>
        </w:rPr>
        <w:t>);</w:t>
      </w:r>
      <w:r w:rsidR="004460EC" w:rsidRPr="008D793D">
        <w:rPr>
          <w:rFonts w:ascii="Arial" w:hAnsi="Arial" w:cs="Arial"/>
          <w:b/>
          <w:bCs/>
          <w:sz w:val="22"/>
          <w:szCs w:val="22"/>
        </w:rPr>
        <w:t xml:space="preserve">   =&gt;</w:t>
      </w:r>
      <w:r w:rsidR="002B069B" w:rsidRPr="008D793D">
        <w:rPr>
          <w:rFonts w:ascii="Arial" w:hAnsi="Arial" w:cs="Arial"/>
          <w:b/>
          <w:bCs/>
          <w:sz w:val="22"/>
          <w:szCs w:val="22"/>
        </w:rPr>
        <w:t xml:space="preserve"> you will</w:t>
      </w:r>
      <w:r w:rsidR="004460EC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2B069B" w:rsidRPr="008D793D">
        <w:rPr>
          <w:rFonts w:ascii="Arial" w:hAnsi="Arial" w:cs="Arial"/>
          <w:b/>
          <w:bCs/>
          <w:sz w:val="22"/>
          <w:szCs w:val="22"/>
        </w:rPr>
        <w:t>get/see</w:t>
      </w:r>
      <w:r w:rsidR="004460EC" w:rsidRPr="008D793D">
        <w:rPr>
          <w:rFonts w:ascii="Arial" w:hAnsi="Arial" w:cs="Arial"/>
          <w:b/>
          <w:bCs/>
          <w:sz w:val="22"/>
          <w:szCs w:val="22"/>
        </w:rPr>
        <w:t xml:space="preserve"> all the</w:t>
      </w:r>
      <w:r w:rsidR="002B069B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AA1CF6" w:rsidRPr="008D793D">
        <w:rPr>
          <w:rFonts w:ascii="Arial" w:hAnsi="Arial" w:cs="Arial"/>
          <w:b/>
          <w:bCs/>
          <w:sz w:val="22"/>
          <w:szCs w:val="22"/>
        </w:rPr>
        <w:t>presents</w:t>
      </w:r>
      <w:r w:rsidR="002B069B" w:rsidRPr="008D793D">
        <w:rPr>
          <w:rFonts w:ascii="Arial" w:hAnsi="Arial" w:cs="Arial"/>
          <w:b/>
          <w:bCs/>
          <w:sz w:val="22"/>
          <w:szCs w:val="22"/>
        </w:rPr>
        <w:t xml:space="preserve"> under the collection. </w:t>
      </w:r>
    </w:p>
    <w:p w14:paraId="1C63C741" w14:textId="0F15DC81" w:rsidR="004460EC" w:rsidRPr="008D793D" w:rsidRDefault="004460EC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 </w:t>
      </w:r>
    </w:p>
    <w:p w14:paraId="7B76623D" w14:textId="77777777" w:rsidR="001B2F3B" w:rsidRPr="008D793D" w:rsidRDefault="001B2F3B" w:rsidP="00E81135">
      <w:pPr>
        <w:rPr>
          <w:rFonts w:ascii="Arial" w:hAnsi="Arial" w:cs="Arial"/>
          <w:b/>
          <w:bCs/>
          <w:sz w:val="22"/>
          <w:szCs w:val="22"/>
        </w:rPr>
      </w:pPr>
    </w:p>
    <w:p w14:paraId="37D7DD70" w14:textId="583E6023" w:rsidR="00E81135" w:rsidRPr="008D793D" w:rsidRDefault="001B2F3B" w:rsidP="00E81135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2&gt;</w:t>
      </w:r>
      <w:r w:rsidR="00E81135" w:rsidRPr="008D793D">
        <w:rPr>
          <w:rFonts w:ascii="Arial" w:hAnsi="Arial" w:cs="Arial"/>
          <w:b/>
          <w:bCs/>
          <w:sz w:val="22"/>
          <w:szCs w:val="22"/>
        </w:rPr>
        <w:t>View current Database:</w:t>
      </w:r>
    </w:p>
    <w:p w14:paraId="6948219E" w14:textId="194BB1C3" w:rsidR="00E81135" w:rsidRPr="008D793D" w:rsidRDefault="00E81135" w:rsidP="001B2F3B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D74378" w:rsidRPr="008D793D">
        <w:rPr>
          <w:rFonts w:ascii="Arial" w:hAnsi="Arial" w:cs="Arial"/>
          <w:b/>
          <w:bCs/>
          <w:sz w:val="22"/>
          <w:szCs w:val="22"/>
        </w:rPr>
        <w:t>D</w:t>
      </w:r>
      <w:r w:rsidRPr="008D793D">
        <w:rPr>
          <w:rFonts w:ascii="Arial" w:hAnsi="Arial" w:cs="Arial"/>
          <w:b/>
          <w:bCs/>
          <w:sz w:val="22"/>
          <w:szCs w:val="22"/>
        </w:rPr>
        <w:t>b</w:t>
      </w:r>
      <w:r w:rsidR="00D74378" w:rsidRPr="008D793D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4F206EB2" w14:textId="77777777" w:rsidR="001B2F3B" w:rsidRPr="008D793D" w:rsidRDefault="001B2F3B" w:rsidP="001B2F3B">
      <w:pPr>
        <w:rPr>
          <w:rFonts w:ascii="Arial" w:hAnsi="Arial" w:cs="Arial"/>
          <w:b/>
          <w:bCs/>
          <w:sz w:val="22"/>
          <w:szCs w:val="22"/>
        </w:rPr>
      </w:pPr>
    </w:p>
    <w:p w14:paraId="6B2209C0" w14:textId="3333D8C0" w:rsidR="001B2F3B" w:rsidRPr="008D793D" w:rsidRDefault="001B2F3B" w:rsidP="001B2F3B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3&gt;</w:t>
      </w:r>
      <w:r w:rsidR="001C511C" w:rsidRPr="008D793D">
        <w:rPr>
          <w:rFonts w:ascii="Arial" w:hAnsi="Arial" w:cs="Arial"/>
          <w:b/>
          <w:bCs/>
          <w:sz w:val="22"/>
          <w:szCs w:val="22"/>
        </w:rPr>
        <w:t>S</w:t>
      </w:r>
      <w:r w:rsidRPr="008D793D">
        <w:rPr>
          <w:rFonts w:ascii="Arial" w:hAnsi="Arial" w:cs="Arial"/>
          <w:b/>
          <w:bCs/>
          <w:sz w:val="22"/>
          <w:szCs w:val="22"/>
        </w:rPr>
        <w:t>witch databases</w:t>
      </w:r>
      <w:r w:rsidR="00D74378" w:rsidRPr="008D793D">
        <w:rPr>
          <w:rFonts w:ascii="Arial" w:hAnsi="Arial" w:cs="Arial"/>
          <w:b/>
          <w:bCs/>
          <w:sz w:val="22"/>
          <w:szCs w:val="22"/>
        </w:rPr>
        <w:t xml:space="preserve"> / Use Database</w:t>
      </w:r>
      <w:r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1ED498D1" w14:textId="794E9EFC" w:rsidR="001B2F3B" w:rsidRPr="008D793D" w:rsidRDefault="001B2F3B" w:rsidP="001B2F3B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Pr="008D793D">
        <w:rPr>
          <w:rFonts w:ascii="Arial" w:hAnsi="Arial" w:cs="Arial"/>
          <w:b/>
          <w:bCs/>
          <w:sz w:val="22"/>
          <w:szCs w:val="22"/>
        </w:rPr>
        <w:tab/>
        <w:t xml:space="preserve">  use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dbName</w:t>
      </w:r>
      <w:proofErr w:type="spellEnd"/>
      <w:r w:rsidR="00D74378" w:rsidRPr="008D793D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B862657" w14:textId="77777777" w:rsidR="007F5AF7" w:rsidRPr="008D793D" w:rsidRDefault="007F5AF7" w:rsidP="007F5AF7">
      <w:pPr>
        <w:rPr>
          <w:rFonts w:ascii="Arial" w:hAnsi="Arial" w:cs="Arial"/>
          <w:b/>
          <w:bCs/>
          <w:sz w:val="22"/>
          <w:szCs w:val="22"/>
        </w:rPr>
      </w:pPr>
    </w:p>
    <w:p w14:paraId="0AABEB90" w14:textId="75B99496" w:rsidR="007F5AF7" w:rsidRPr="008D793D" w:rsidRDefault="007F5AF7" w:rsidP="007F5AF7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4&gt;Delete Database:</w:t>
      </w:r>
    </w:p>
    <w:p w14:paraId="12AB4D72" w14:textId="294F023D" w:rsidR="00A44530" w:rsidRDefault="007F5AF7" w:rsidP="007F5AF7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db.dropDatabase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()</w:t>
      </w:r>
      <w:r w:rsidR="00D74378" w:rsidRPr="008D793D">
        <w:rPr>
          <w:rFonts w:ascii="Arial" w:hAnsi="Arial" w:cs="Arial"/>
          <w:b/>
          <w:bCs/>
          <w:sz w:val="22"/>
          <w:szCs w:val="22"/>
        </w:rPr>
        <w:t>;</w:t>
      </w:r>
      <w:r w:rsidR="009F366B">
        <w:rPr>
          <w:rFonts w:ascii="Arial" w:hAnsi="Arial" w:cs="Arial"/>
          <w:b/>
          <w:bCs/>
          <w:sz w:val="22"/>
          <w:szCs w:val="22"/>
        </w:rPr>
        <w:t xml:space="preserve">  // for database delete</w:t>
      </w:r>
    </w:p>
    <w:p w14:paraId="1F0B1473" w14:textId="2D2B967E" w:rsidR="009F366B" w:rsidRDefault="009F366B" w:rsidP="007F5AF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Or:</w:t>
      </w:r>
    </w:p>
    <w:p w14:paraId="39307B8C" w14:textId="31D440E5" w:rsidR="009F366B" w:rsidRPr="008D793D" w:rsidRDefault="009F366B" w:rsidP="007F5AF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Db.book</w:t>
      </w:r>
      <w:proofErr w:type="gramEnd"/>
      <w:r>
        <w:rPr>
          <w:rFonts w:ascii="Arial" w:hAnsi="Arial" w:cs="Arial"/>
          <w:b/>
          <w:bCs/>
          <w:sz w:val="22"/>
          <w:szCs w:val="22"/>
        </w:rPr>
        <w:t>.drop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();  // for collection delete</w:t>
      </w:r>
    </w:p>
    <w:p w14:paraId="03B95DC2" w14:textId="77777777" w:rsidR="00D74378" w:rsidRPr="008D793D" w:rsidRDefault="00D74378" w:rsidP="007F5AF7">
      <w:pPr>
        <w:rPr>
          <w:rFonts w:ascii="Arial" w:hAnsi="Arial" w:cs="Arial"/>
          <w:b/>
          <w:bCs/>
          <w:sz w:val="22"/>
          <w:szCs w:val="22"/>
        </w:rPr>
      </w:pPr>
    </w:p>
    <w:p w14:paraId="477B5620" w14:textId="668B92CB" w:rsidR="007F5AF7" w:rsidRPr="008D793D" w:rsidRDefault="00D74378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5&gt;</w:t>
      </w:r>
      <w:r w:rsidR="00155A0C" w:rsidRPr="00155A0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155A0C">
        <w:rPr>
          <w:rFonts w:ascii="Arial" w:hAnsi="Arial" w:cs="Arial"/>
          <w:b/>
          <w:bCs/>
          <w:sz w:val="22"/>
          <w:szCs w:val="22"/>
        </w:rPr>
        <w:t>find(</w:t>
      </w:r>
      <w:proofErr w:type="gramEnd"/>
      <w:r w:rsidR="00155A0C">
        <w:rPr>
          <w:rFonts w:ascii="Arial" w:hAnsi="Arial" w:cs="Arial"/>
          <w:b/>
          <w:bCs/>
          <w:sz w:val="22"/>
          <w:szCs w:val="22"/>
        </w:rPr>
        <w:t xml:space="preserve">)  || </w:t>
      </w:r>
      <w:r w:rsidRPr="008D793D">
        <w:rPr>
          <w:rFonts w:ascii="Arial" w:hAnsi="Arial" w:cs="Arial"/>
          <w:b/>
          <w:bCs/>
          <w:sz w:val="22"/>
          <w:szCs w:val="22"/>
        </w:rPr>
        <w:t>Show Collections</w:t>
      </w:r>
      <w:r w:rsidR="00B516C4">
        <w:rPr>
          <w:rFonts w:ascii="Arial" w:hAnsi="Arial" w:cs="Arial"/>
          <w:b/>
          <w:bCs/>
          <w:sz w:val="22"/>
          <w:szCs w:val="22"/>
        </w:rPr>
        <w:t xml:space="preserve"> </w:t>
      </w:r>
      <w:r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0084A170" w14:textId="1436BCE5" w:rsidR="00D74378" w:rsidRDefault="00D74378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697BBB" w:rsidRPr="00697BBB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="00697BBB" w:rsidRPr="00697BBB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="00697BBB" w:rsidRPr="00697BBB">
        <w:rPr>
          <w:rFonts w:ascii="Arial" w:hAnsi="Arial" w:cs="Arial"/>
          <w:b/>
          <w:bCs/>
          <w:sz w:val="22"/>
          <w:szCs w:val="22"/>
        </w:rPr>
        <w:t>();</w:t>
      </w:r>
      <w:r w:rsidR="00697BB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AC34676" w14:textId="142F42B1" w:rsidR="00D25FFD" w:rsidRDefault="00D25FFD" w:rsidP="00A720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</w:t>
      </w:r>
      <w:r w:rsidR="00B516C4"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z w:val="22"/>
          <w:szCs w:val="22"/>
        </w:rPr>
        <w:t>r:</w:t>
      </w:r>
    </w:p>
    <w:p w14:paraId="737C88D1" w14:textId="4C004A7F" w:rsidR="00D25FFD" w:rsidRDefault="00D25FFD" w:rsidP="00A720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D25FFD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D25FF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D25FFD">
        <w:rPr>
          <w:rFonts w:ascii="Arial" w:hAnsi="Arial" w:cs="Arial"/>
          <w:b/>
          <w:bCs/>
          <w:sz w:val="22"/>
          <w:szCs w:val="22"/>
        </w:rPr>
        <w:t>().pretty();</w:t>
      </w:r>
      <w:r w:rsidR="00697BBB">
        <w:rPr>
          <w:rFonts w:ascii="Arial" w:hAnsi="Arial" w:cs="Arial"/>
          <w:b/>
          <w:bCs/>
          <w:sz w:val="22"/>
          <w:szCs w:val="22"/>
        </w:rPr>
        <w:t xml:space="preserve">  // pretty</w:t>
      </w:r>
      <w:r w:rsidR="00CC488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CC4887">
        <w:rPr>
          <w:rFonts w:ascii="Arial" w:hAnsi="Arial" w:cs="Arial"/>
          <w:b/>
          <w:bCs/>
          <w:sz w:val="22"/>
          <w:szCs w:val="22"/>
        </w:rPr>
        <w:t>formate</w:t>
      </w:r>
      <w:proofErr w:type="spellEnd"/>
      <w:r w:rsidR="00697BBB">
        <w:rPr>
          <w:rFonts w:ascii="Arial" w:hAnsi="Arial" w:cs="Arial"/>
          <w:b/>
          <w:bCs/>
          <w:sz w:val="22"/>
          <w:szCs w:val="22"/>
        </w:rPr>
        <w:t xml:space="preserve"> are used for perfectly show data.</w:t>
      </w:r>
    </w:p>
    <w:p w14:paraId="0002B741" w14:textId="57B77E18" w:rsidR="00B516C4" w:rsidRDefault="00C62AFD" w:rsidP="00A720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="00B516C4">
        <w:rPr>
          <w:rFonts w:ascii="Arial" w:hAnsi="Arial" w:cs="Arial"/>
          <w:b/>
          <w:bCs/>
          <w:sz w:val="22"/>
          <w:szCs w:val="22"/>
        </w:rPr>
        <w:t>Or:</w:t>
      </w:r>
    </w:p>
    <w:p w14:paraId="6FCEDBD9" w14:textId="512335A4" w:rsidR="00B516C4" w:rsidRDefault="00B516C4" w:rsidP="00A720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B516C4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B516C4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B516C4">
        <w:rPr>
          <w:rFonts w:ascii="Arial" w:hAnsi="Arial" w:cs="Arial"/>
          <w:b/>
          <w:bCs/>
          <w:sz w:val="22"/>
          <w:szCs w:val="22"/>
        </w:rPr>
        <w:t>({</w:t>
      </w:r>
      <w:proofErr w:type="spellStart"/>
      <w:r w:rsidRPr="00B516C4">
        <w:rPr>
          <w:rFonts w:ascii="Arial" w:hAnsi="Arial" w:cs="Arial"/>
          <w:b/>
          <w:bCs/>
          <w:sz w:val="22"/>
          <w:szCs w:val="22"/>
        </w:rPr>
        <w:t>name:'Sumit</w:t>
      </w:r>
      <w:proofErr w:type="spellEnd"/>
      <w:r w:rsidRPr="00B516C4">
        <w:rPr>
          <w:rFonts w:ascii="Arial" w:hAnsi="Arial" w:cs="Arial"/>
          <w:b/>
          <w:bCs/>
          <w:sz w:val="22"/>
          <w:szCs w:val="22"/>
        </w:rPr>
        <w:t>'})</w:t>
      </w:r>
      <w:r w:rsidR="002A13A8">
        <w:rPr>
          <w:rFonts w:ascii="Arial" w:hAnsi="Arial" w:cs="Arial"/>
          <w:b/>
          <w:bCs/>
          <w:sz w:val="22"/>
          <w:szCs w:val="22"/>
        </w:rPr>
        <w:t>;</w:t>
      </w:r>
    </w:p>
    <w:p w14:paraId="426CDEC5" w14:textId="694F46AF" w:rsidR="002A13A8" w:rsidRDefault="002A13A8" w:rsidP="002A13A8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F763E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Or:</w:t>
      </w:r>
    </w:p>
    <w:p w14:paraId="676CBE4C" w14:textId="1A64E6FB" w:rsidR="002A13A8" w:rsidRDefault="002A13A8" w:rsidP="002A13A8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find(</w:t>
      </w:r>
      <w:proofErr w:type="gramEnd"/>
      <w:r>
        <w:rPr>
          <w:rFonts w:ascii="Arial" w:hAnsi="Arial" w:cs="Arial"/>
          <w:b/>
          <w:bCs/>
          <w:sz w:val="22"/>
          <w:szCs w:val="22"/>
        </w:rPr>
        <w:t>) with limit():</w:t>
      </w:r>
      <w:r w:rsidR="00461FEC">
        <w:rPr>
          <w:rFonts w:ascii="Arial" w:hAnsi="Arial" w:cs="Arial"/>
          <w:b/>
          <w:bCs/>
          <w:sz w:val="22"/>
          <w:szCs w:val="22"/>
        </w:rPr>
        <w:t xml:space="preserve"> </w:t>
      </w:r>
      <w:r w:rsidR="00461FEC" w:rsidRPr="00461FEC">
        <w:rPr>
          <w:rFonts w:ascii="Arial" w:hAnsi="Arial" w:cs="Arial"/>
          <w:b/>
          <w:bCs/>
          <w:sz w:val="22"/>
          <w:szCs w:val="22"/>
          <w:u w:val="single"/>
        </w:rPr>
        <w:t>Limit the number of rows in output:</w:t>
      </w:r>
    </w:p>
    <w:p w14:paraId="56B3D3D8" w14:textId="731244B1" w:rsidR="002A13A8" w:rsidRDefault="002A13A8" w:rsidP="002A13A8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2A13A8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2A13A8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2A13A8">
        <w:rPr>
          <w:rFonts w:ascii="Arial" w:hAnsi="Arial" w:cs="Arial"/>
          <w:b/>
          <w:bCs/>
          <w:sz w:val="22"/>
          <w:szCs w:val="22"/>
        </w:rPr>
        <w:t>().pretty().limit(1);</w:t>
      </w:r>
    </w:p>
    <w:p w14:paraId="7A3A5F87" w14:textId="3B42390C" w:rsidR="006A26F1" w:rsidRDefault="001F6E5B" w:rsidP="002A13A8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6A26F1">
        <w:rPr>
          <w:rFonts w:ascii="Arial" w:hAnsi="Arial" w:cs="Arial"/>
          <w:b/>
          <w:bCs/>
          <w:sz w:val="22"/>
          <w:szCs w:val="22"/>
        </w:rPr>
        <w:t>Or:</w:t>
      </w:r>
    </w:p>
    <w:p w14:paraId="664A8511" w14:textId="616914E1" w:rsidR="001F6E5B" w:rsidRPr="001F6E5B" w:rsidRDefault="001F6E5B" w:rsidP="001F6E5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1F6E5B">
        <w:rPr>
          <w:rFonts w:ascii="Arial" w:hAnsi="Arial" w:cs="Arial"/>
          <w:b/>
          <w:bCs/>
          <w:sz w:val="22"/>
          <w:szCs w:val="22"/>
        </w:rPr>
        <w:t xml:space="preserve">Find the first row matching the </w:t>
      </w:r>
      <w:proofErr w:type="gramStart"/>
      <w:r w:rsidRPr="001F6E5B">
        <w:rPr>
          <w:rFonts w:ascii="Arial" w:hAnsi="Arial" w:cs="Arial"/>
          <w:b/>
          <w:bCs/>
          <w:sz w:val="22"/>
          <w:szCs w:val="22"/>
        </w:rPr>
        <w:t>object</w:t>
      </w:r>
      <w:proofErr w:type="gramEnd"/>
    </w:p>
    <w:p w14:paraId="6CB50650" w14:textId="14D37BA3" w:rsidR="006A26F1" w:rsidRPr="008D793D" w:rsidRDefault="001F6E5B" w:rsidP="001F6E5B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1F6E5B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1F6E5B">
        <w:rPr>
          <w:rFonts w:ascii="Arial" w:hAnsi="Arial" w:cs="Arial"/>
          <w:b/>
          <w:bCs/>
          <w:sz w:val="22"/>
          <w:szCs w:val="22"/>
        </w:rPr>
        <w:t>.findOne</w:t>
      </w:r>
      <w:proofErr w:type="spellEnd"/>
      <w:r w:rsidRPr="001F6E5B">
        <w:rPr>
          <w:rFonts w:ascii="Arial" w:hAnsi="Arial" w:cs="Arial"/>
          <w:b/>
          <w:bCs/>
          <w:sz w:val="22"/>
          <w:szCs w:val="22"/>
        </w:rPr>
        <w:t>({</w:t>
      </w:r>
      <w:proofErr w:type="spellStart"/>
      <w:r w:rsidRPr="001F6E5B">
        <w:rPr>
          <w:rFonts w:ascii="Arial" w:hAnsi="Arial" w:cs="Arial"/>
          <w:b/>
          <w:bCs/>
          <w:sz w:val="22"/>
          <w:szCs w:val="22"/>
        </w:rPr>
        <w:t>name:'Sumit</w:t>
      </w:r>
      <w:proofErr w:type="spellEnd"/>
      <w:r w:rsidRPr="001F6E5B">
        <w:rPr>
          <w:rFonts w:ascii="Arial" w:hAnsi="Arial" w:cs="Arial"/>
          <w:b/>
          <w:bCs/>
          <w:sz w:val="22"/>
          <w:szCs w:val="22"/>
        </w:rPr>
        <w:t>'})</w:t>
      </w:r>
      <w:r>
        <w:rPr>
          <w:rFonts w:ascii="Arial" w:hAnsi="Arial" w:cs="Arial"/>
          <w:b/>
          <w:bCs/>
          <w:sz w:val="22"/>
          <w:szCs w:val="22"/>
        </w:rPr>
        <w:t xml:space="preserve"> // Only one data show</w:t>
      </w:r>
    </w:p>
    <w:p w14:paraId="534F2E5A" w14:textId="77777777" w:rsidR="00BC3E8F" w:rsidRPr="008D793D" w:rsidRDefault="00BC3E8F" w:rsidP="00A720D9">
      <w:pPr>
        <w:rPr>
          <w:rFonts w:ascii="Arial" w:hAnsi="Arial" w:cs="Arial"/>
          <w:b/>
          <w:bCs/>
          <w:sz w:val="22"/>
          <w:szCs w:val="22"/>
        </w:rPr>
      </w:pPr>
    </w:p>
    <w:p w14:paraId="448D8BF4" w14:textId="1FB2214B" w:rsidR="00BC3E8F" w:rsidRPr="008D793D" w:rsidRDefault="00BC3E8F" w:rsidP="00C258F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6&gt;Create Collection:</w:t>
      </w:r>
    </w:p>
    <w:p w14:paraId="05491D28" w14:textId="3F35A9C4" w:rsidR="00BC3E8F" w:rsidRPr="008D793D" w:rsidRDefault="005A1E4F" w:rsidP="00C258F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("&lt;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collection_name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&gt;");</w:t>
      </w:r>
    </w:p>
    <w:p w14:paraId="783EE25B" w14:textId="77777777" w:rsidR="004A2BC2" w:rsidRPr="008D793D" w:rsidRDefault="00590890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r w:rsidR="004A2BC2" w:rsidRPr="008D793D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BA8CD28" w14:textId="7AD56C1C" w:rsidR="00590890" w:rsidRPr="008D793D" w:rsidRDefault="00590890" w:rsidP="004A2BC2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Ex</w:t>
      </w:r>
      <w:r w:rsidR="009A094C">
        <w:rPr>
          <w:rFonts w:ascii="Arial" w:hAnsi="Arial" w:cs="Arial"/>
          <w:b/>
          <w:bCs/>
          <w:sz w:val="22"/>
          <w:szCs w:val="22"/>
        </w:rPr>
        <w:t>ample:</w:t>
      </w:r>
      <w:r w:rsidR="004A2BC2" w:rsidRPr="008D793D">
        <w:rPr>
          <w:rFonts w:ascii="Arial" w:hAnsi="Arial" w:cs="Arial"/>
          <w:b/>
          <w:bCs/>
          <w:sz w:val="22"/>
          <w:szCs w:val="22"/>
        </w:rPr>
        <w:tab/>
      </w:r>
    </w:p>
    <w:p w14:paraId="06AFDC30" w14:textId="1F9FAEB3" w:rsidR="00590890" w:rsidRPr="008D793D" w:rsidRDefault="00590890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("product");</w:t>
      </w:r>
    </w:p>
    <w:p w14:paraId="5899C10A" w14:textId="77777777" w:rsidR="00D74378" w:rsidRPr="008D793D" w:rsidRDefault="00D74378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A58E4E5" w14:textId="3E82E02A" w:rsidR="00A81248" w:rsidRPr="008D793D" w:rsidRDefault="00D00B15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7</w:t>
      </w:r>
      <w:r w:rsidR="001B2F3B" w:rsidRPr="008D793D">
        <w:rPr>
          <w:rFonts w:ascii="Arial" w:hAnsi="Arial" w:cs="Arial"/>
          <w:b/>
          <w:bCs/>
          <w:sz w:val="22"/>
          <w:szCs w:val="22"/>
        </w:rPr>
        <w:t>&gt;</w:t>
      </w:r>
      <w:proofErr w:type="spellStart"/>
      <w:r w:rsidR="00E4011E" w:rsidRPr="008D793D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="00E4011E" w:rsidRPr="008D793D">
        <w:rPr>
          <w:rFonts w:ascii="Arial" w:hAnsi="Arial" w:cs="Arial"/>
          <w:b/>
          <w:bCs/>
          <w:sz w:val="22"/>
          <w:szCs w:val="22"/>
        </w:rPr>
        <w:t xml:space="preserve"> commands</w:t>
      </w:r>
      <w:r w:rsidR="00B07E68" w:rsidRPr="008D793D">
        <w:rPr>
          <w:rFonts w:ascii="Arial" w:hAnsi="Arial" w:cs="Arial"/>
          <w:b/>
          <w:bCs/>
          <w:sz w:val="22"/>
          <w:szCs w:val="22"/>
        </w:rPr>
        <w:t xml:space="preserve"> single data</w:t>
      </w:r>
      <w:r w:rsidR="006411E3" w:rsidRPr="008D793D">
        <w:rPr>
          <w:rFonts w:ascii="Arial" w:hAnsi="Arial" w:cs="Arial"/>
          <w:b/>
          <w:bCs/>
          <w:sz w:val="22"/>
          <w:szCs w:val="22"/>
        </w:rPr>
        <w:t>,</w:t>
      </w:r>
      <w:r w:rsidR="00E4011E" w:rsidRPr="008D793D">
        <w:rPr>
          <w:rFonts w:ascii="Arial" w:hAnsi="Arial" w:cs="Arial"/>
          <w:b/>
          <w:bCs/>
          <w:sz w:val="22"/>
          <w:szCs w:val="22"/>
        </w:rPr>
        <w:t xml:space="preserve"> Insert </w:t>
      </w:r>
      <w:proofErr w:type="gramStart"/>
      <w:r w:rsidR="00E4011E" w:rsidRPr="008D793D">
        <w:rPr>
          <w:rFonts w:ascii="Arial" w:hAnsi="Arial" w:cs="Arial"/>
          <w:b/>
          <w:bCs/>
          <w:sz w:val="22"/>
          <w:szCs w:val="22"/>
        </w:rPr>
        <w:t>Data :</w:t>
      </w:r>
      <w:proofErr w:type="gramEnd"/>
    </w:p>
    <w:p w14:paraId="45E7640C" w14:textId="77777777" w:rsidR="00C95514" w:rsidRPr="008D793D" w:rsidRDefault="00C95514" w:rsidP="00A720D9">
      <w:pPr>
        <w:rPr>
          <w:rFonts w:ascii="Arial" w:hAnsi="Arial" w:cs="Arial"/>
          <w:b/>
          <w:bCs/>
          <w:sz w:val="22"/>
          <w:szCs w:val="22"/>
        </w:rPr>
      </w:pPr>
    </w:p>
    <w:p w14:paraId="0F9A2212" w14:textId="1858046A" w:rsidR="00E4011E" w:rsidRPr="008D793D" w:rsidRDefault="00C95514" w:rsidP="00A720D9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.insertOne({name:"Sumit",age:32,loc:"Kolkata",marks:45,mob:8356462545,sub:"Php"});</w:t>
      </w:r>
    </w:p>
    <w:p w14:paraId="2E21FFDB" w14:textId="77777777" w:rsidR="001B2F3B" w:rsidRPr="008D793D" w:rsidRDefault="001B2F3B" w:rsidP="00A720D9">
      <w:pPr>
        <w:rPr>
          <w:rFonts w:ascii="Arial" w:hAnsi="Arial" w:cs="Arial"/>
          <w:b/>
          <w:bCs/>
          <w:sz w:val="22"/>
          <w:szCs w:val="22"/>
        </w:rPr>
      </w:pPr>
    </w:p>
    <w:p w14:paraId="5112BE61" w14:textId="194C484C" w:rsidR="001B2F3B" w:rsidRPr="008D793D" w:rsidRDefault="00D00B15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8</w:t>
      </w:r>
      <w:r w:rsidR="001B2F3B" w:rsidRPr="008D793D">
        <w:rPr>
          <w:rFonts w:ascii="Arial" w:hAnsi="Arial" w:cs="Arial"/>
          <w:b/>
          <w:bCs/>
          <w:sz w:val="22"/>
          <w:szCs w:val="22"/>
        </w:rPr>
        <w:t>&gt;</w:t>
      </w:r>
      <w:r w:rsidR="00C434C3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C434C3" w:rsidRPr="008D793D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="00C434C3" w:rsidRPr="008D793D">
        <w:rPr>
          <w:rFonts w:ascii="Arial" w:hAnsi="Arial" w:cs="Arial"/>
          <w:b/>
          <w:bCs/>
          <w:sz w:val="22"/>
          <w:szCs w:val="22"/>
        </w:rPr>
        <w:t xml:space="preserve"> multiple commands Insert </w:t>
      </w:r>
      <w:proofErr w:type="gramStart"/>
      <w:r w:rsidR="00C434C3" w:rsidRPr="008D793D">
        <w:rPr>
          <w:rFonts w:ascii="Arial" w:hAnsi="Arial" w:cs="Arial"/>
          <w:b/>
          <w:bCs/>
          <w:sz w:val="22"/>
          <w:szCs w:val="22"/>
        </w:rPr>
        <w:t>Data :</w:t>
      </w:r>
      <w:proofErr w:type="gramEnd"/>
    </w:p>
    <w:p w14:paraId="124CDF7D" w14:textId="77777777" w:rsidR="00C434C3" w:rsidRPr="008D793D" w:rsidRDefault="00C434C3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B5D5E29" w14:textId="2CDF6C5C" w:rsidR="00C434C3" w:rsidRPr="008D793D" w:rsidRDefault="00C434C3" w:rsidP="00A720D9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.insertMany([{name:"Anup",age:31,loc:"Kolkata",marks:56,mob:9336562547,sub:"C++"},{name:"Bappa",age:31,loc:"Delhi",marks:67,mob:8334586563,sub:"React"}]);</w:t>
      </w:r>
    </w:p>
    <w:p w14:paraId="5B4F0031" w14:textId="77777777" w:rsidR="000076F5" w:rsidRPr="008D793D" w:rsidRDefault="000076F5" w:rsidP="00A720D9">
      <w:pPr>
        <w:rPr>
          <w:rFonts w:ascii="Arial" w:hAnsi="Arial" w:cs="Arial"/>
          <w:b/>
          <w:bCs/>
          <w:sz w:val="22"/>
          <w:szCs w:val="22"/>
        </w:rPr>
      </w:pPr>
    </w:p>
    <w:p w14:paraId="74EAB0B2" w14:textId="1FB475F9" w:rsidR="000076F5" w:rsidRPr="008D793D" w:rsidRDefault="000076F5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Or:</w:t>
      </w:r>
    </w:p>
    <w:p w14:paraId="55FDB28B" w14:textId="1A33ACBD" w:rsidR="000076F5" w:rsidRPr="008D793D" w:rsidRDefault="000076F5" w:rsidP="00A720D9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db.faculty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.insertMany([{name:"Rajat",loc:"Kolkata",age:32,skills:["Python","asp.net"]},{name:"</w:t>
      </w:r>
      <w:r w:rsidR="00D8239B" w:rsidRPr="008D793D">
        <w:rPr>
          <w:rFonts w:ascii="Arial" w:hAnsi="Arial" w:cs="Arial"/>
          <w:b/>
          <w:bCs/>
          <w:sz w:val="22"/>
          <w:szCs w:val="22"/>
        </w:rPr>
        <w:t>Sukanta</w:t>
      </w:r>
      <w:r w:rsidRPr="008D793D">
        <w:rPr>
          <w:rFonts w:ascii="Arial" w:hAnsi="Arial" w:cs="Arial"/>
          <w:b/>
          <w:bCs/>
          <w:sz w:val="22"/>
          <w:szCs w:val="22"/>
        </w:rPr>
        <w:t>",loc:"Kolkata",age:33,skills:["</w:t>
      </w:r>
      <w:r w:rsidR="00D8239B" w:rsidRPr="008D793D">
        <w:rPr>
          <w:rFonts w:ascii="Arial" w:hAnsi="Arial" w:cs="Arial"/>
          <w:b/>
          <w:bCs/>
          <w:sz w:val="22"/>
          <w:szCs w:val="22"/>
        </w:rPr>
        <w:t>ReactJs</w:t>
      </w:r>
      <w:r w:rsidRPr="008D793D">
        <w:rPr>
          <w:rFonts w:ascii="Arial" w:hAnsi="Arial" w:cs="Arial"/>
          <w:b/>
          <w:bCs/>
          <w:sz w:val="22"/>
          <w:szCs w:val="22"/>
        </w:rPr>
        <w:t>","Php"</w:t>
      </w:r>
      <w:r w:rsidR="00D8239B" w:rsidRPr="008D793D">
        <w:rPr>
          <w:rFonts w:ascii="Arial" w:hAnsi="Arial" w:cs="Arial"/>
          <w:b/>
          <w:bCs/>
          <w:sz w:val="22"/>
          <w:szCs w:val="22"/>
        </w:rPr>
        <w:t>,”Mysql”</w:t>
      </w:r>
      <w:r w:rsidRPr="008D793D">
        <w:rPr>
          <w:rFonts w:ascii="Arial" w:hAnsi="Arial" w:cs="Arial"/>
          <w:b/>
          <w:bCs/>
          <w:sz w:val="22"/>
          <w:szCs w:val="22"/>
        </w:rPr>
        <w:t>]}]);</w:t>
      </w:r>
    </w:p>
    <w:p w14:paraId="4723FF17" w14:textId="77777777" w:rsidR="004B53FA" w:rsidRPr="008D793D" w:rsidRDefault="004B53FA" w:rsidP="00A720D9">
      <w:pPr>
        <w:rPr>
          <w:rFonts w:ascii="Arial" w:hAnsi="Arial" w:cs="Arial"/>
          <w:b/>
          <w:bCs/>
          <w:sz w:val="22"/>
          <w:szCs w:val="22"/>
        </w:rPr>
      </w:pPr>
    </w:p>
    <w:p w14:paraId="0DE5170F" w14:textId="1B2E8E5A" w:rsidR="00973465" w:rsidRPr="008D793D" w:rsidRDefault="00D00B15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9</w:t>
      </w:r>
      <w:r w:rsidR="004B53FA" w:rsidRPr="008D793D">
        <w:rPr>
          <w:rFonts w:ascii="Arial" w:hAnsi="Arial" w:cs="Arial"/>
          <w:b/>
          <w:bCs/>
          <w:sz w:val="22"/>
          <w:szCs w:val="22"/>
        </w:rPr>
        <w:t>&gt;</w:t>
      </w:r>
      <w:r w:rsidR="00715146" w:rsidRPr="005F371A">
        <w:rPr>
          <w:rFonts w:ascii="Arial" w:hAnsi="Arial" w:cs="Arial"/>
          <w:b/>
          <w:bCs/>
        </w:rPr>
        <w:t>$eq</w:t>
      </w:r>
      <w:r w:rsidR="00715146">
        <w:rPr>
          <w:rFonts w:ascii="Arial" w:hAnsi="Arial" w:cs="Arial"/>
          <w:b/>
          <w:bCs/>
          <w:sz w:val="22"/>
          <w:szCs w:val="22"/>
        </w:rPr>
        <w:t xml:space="preserve"> </w:t>
      </w:r>
      <w:r w:rsidR="00973465" w:rsidRPr="008D793D">
        <w:rPr>
          <w:rFonts w:ascii="Arial" w:hAnsi="Arial" w:cs="Arial"/>
          <w:b/>
          <w:bCs/>
          <w:sz w:val="22"/>
          <w:szCs w:val="22"/>
        </w:rPr>
        <w:t>Equals a Specified Value find:</w:t>
      </w:r>
    </w:p>
    <w:p w14:paraId="5E5B4864" w14:textId="77777777" w:rsidR="00973465" w:rsidRPr="008D793D" w:rsidRDefault="00973465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224A906" w14:textId="17B46564" w:rsidR="00973465" w:rsidRPr="008D793D" w:rsidRDefault="00973465" w:rsidP="00F27AF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loc: { $eq: “</w:t>
      </w:r>
      <w:r w:rsidR="006F067F" w:rsidRPr="008D793D">
        <w:rPr>
          <w:rFonts w:ascii="Arial" w:hAnsi="Arial" w:cs="Arial"/>
          <w:b/>
          <w:bCs/>
          <w:sz w:val="22"/>
          <w:szCs w:val="22"/>
        </w:rPr>
        <w:t>Kolkata</w:t>
      </w:r>
      <w:r w:rsidRPr="008D793D">
        <w:rPr>
          <w:rFonts w:ascii="Arial" w:hAnsi="Arial" w:cs="Arial"/>
          <w:b/>
          <w:bCs/>
          <w:sz w:val="22"/>
          <w:szCs w:val="22"/>
        </w:rPr>
        <w:t>”} } );</w:t>
      </w:r>
    </w:p>
    <w:p w14:paraId="5701FA33" w14:textId="77777777" w:rsidR="00B37E96" w:rsidRPr="008D793D" w:rsidRDefault="00B37E96" w:rsidP="00F27AF4">
      <w:pPr>
        <w:rPr>
          <w:rFonts w:ascii="Arial" w:hAnsi="Arial" w:cs="Arial"/>
          <w:b/>
          <w:bCs/>
          <w:sz w:val="22"/>
          <w:szCs w:val="22"/>
        </w:rPr>
      </w:pPr>
    </w:p>
    <w:p w14:paraId="37E934AA" w14:textId="7A14900F" w:rsidR="00B37E96" w:rsidRPr="008D793D" w:rsidRDefault="000824D1" w:rsidP="00F27AF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B37E96" w:rsidRPr="008D793D">
        <w:rPr>
          <w:rFonts w:ascii="Arial" w:hAnsi="Arial" w:cs="Arial"/>
          <w:b/>
          <w:bCs/>
          <w:sz w:val="22"/>
          <w:szCs w:val="22"/>
        </w:rPr>
        <w:t>OR</w:t>
      </w:r>
      <w:r w:rsidR="00BC0B2A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08963B20" w14:textId="22022062" w:rsidR="00B37E96" w:rsidRPr="008D793D" w:rsidRDefault="00B37E96" w:rsidP="00F27AF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age: { $eq: 31} } );</w:t>
      </w:r>
    </w:p>
    <w:p w14:paraId="1A5FC8CE" w14:textId="77777777" w:rsidR="006F067F" w:rsidRPr="008D793D" w:rsidRDefault="006F067F" w:rsidP="00F27AF4">
      <w:pPr>
        <w:rPr>
          <w:rFonts w:ascii="Arial" w:hAnsi="Arial" w:cs="Arial"/>
          <w:b/>
          <w:bCs/>
          <w:sz w:val="22"/>
          <w:szCs w:val="22"/>
        </w:rPr>
      </w:pPr>
    </w:p>
    <w:p w14:paraId="19FB4C9E" w14:textId="1DBE8EDE" w:rsidR="006F067F" w:rsidRPr="008D793D" w:rsidRDefault="000824D1" w:rsidP="00F27AF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6F4D9D" w:rsidRPr="008D793D">
        <w:rPr>
          <w:rFonts w:ascii="Arial" w:hAnsi="Arial" w:cs="Arial"/>
          <w:b/>
          <w:bCs/>
          <w:sz w:val="22"/>
          <w:szCs w:val="22"/>
        </w:rPr>
        <w:t xml:space="preserve">   </w:t>
      </w:r>
      <w:r w:rsidR="006F067F" w:rsidRPr="008D793D">
        <w:rPr>
          <w:rFonts w:ascii="Arial" w:hAnsi="Arial" w:cs="Arial"/>
          <w:b/>
          <w:bCs/>
          <w:sz w:val="22"/>
          <w:szCs w:val="22"/>
        </w:rPr>
        <w:t>OR</w:t>
      </w:r>
      <w:r w:rsidR="006F4D9D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45E8ADD8" w14:textId="65FBD074" w:rsidR="006F067F" w:rsidRPr="008D793D" w:rsidRDefault="006F067F" w:rsidP="00F27AF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.findOne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loc: { $eq: “Delhi”} } );</w:t>
      </w:r>
    </w:p>
    <w:p w14:paraId="1AC65647" w14:textId="77777777" w:rsidR="006F067F" w:rsidRPr="008D793D" w:rsidRDefault="006F067F" w:rsidP="00B37E96">
      <w:pPr>
        <w:rPr>
          <w:rFonts w:ascii="Arial" w:hAnsi="Arial" w:cs="Arial"/>
          <w:b/>
          <w:bCs/>
          <w:sz w:val="22"/>
          <w:szCs w:val="22"/>
        </w:rPr>
      </w:pPr>
    </w:p>
    <w:p w14:paraId="2464D7BC" w14:textId="77777777" w:rsidR="00973465" w:rsidRPr="008D793D" w:rsidRDefault="00973465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E4B85A0" w14:textId="13657253" w:rsidR="00973465" w:rsidRPr="008D793D" w:rsidRDefault="00387495" w:rsidP="00A720D9">
      <w:pPr>
        <w:rPr>
          <w:rFonts w:ascii="Arial" w:hAnsi="Arial" w:cs="Arial"/>
          <w:b/>
          <w:bCs/>
          <w:sz w:val="22"/>
          <w:szCs w:val="22"/>
        </w:rPr>
      </w:pPr>
      <w:r w:rsidRPr="00E54E7E">
        <w:rPr>
          <w:rFonts w:ascii="Arial" w:hAnsi="Arial" w:cs="Arial"/>
          <w:b/>
          <w:bCs/>
        </w:rPr>
        <w:t>*</w:t>
      </w:r>
      <w:r w:rsidR="00973465" w:rsidRPr="00E54E7E">
        <w:rPr>
          <w:rFonts w:ascii="Arial" w:hAnsi="Arial" w:cs="Arial"/>
          <w:b/>
          <w:bCs/>
        </w:rPr>
        <w:t>Note:</w:t>
      </w:r>
      <w:r w:rsidR="00973465" w:rsidRPr="008D793D">
        <w:rPr>
          <w:rFonts w:ascii="Arial" w:hAnsi="Arial" w:cs="Arial"/>
          <w:b/>
          <w:bCs/>
          <w:sz w:val="22"/>
          <w:szCs w:val="22"/>
        </w:rPr>
        <w:t xml:space="preserve"> $eq means ‘Equal’.</w:t>
      </w:r>
      <w:r w:rsidR="006F067F" w:rsidRPr="008D793D">
        <w:rPr>
          <w:rFonts w:ascii="Arial" w:hAnsi="Arial" w:cs="Arial"/>
          <w:b/>
          <w:bCs/>
          <w:sz w:val="22"/>
          <w:szCs w:val="22"/>
        </w:rPr>
        <w:t xml:space="preserve"> find &amp; </w:t>
      </w:r>
      <w:proofErr w:type="spellStart"/>
      <w:r w:rsidR="006F067F" w:rsidRPr="008D793D">
        <w:rPr>
          <w:rFonts w:ascii="Arial" w:hAnsi="Arial" w:cs="Arial"/>
          <w:b/>
          <w:bCs/>
          <w:sz w:val="22"/>
          <w:szCs w:val="22"/>
        </w:rPr>
        <w:t>findOne</w:t>
      </w:r>
      <w:proofErr w:type="spellEnd"/>
      <w:r w:rsidR="006F067F" w:rsidRPr="008D793D">
        <w:rPr>
          <w:rFonts w:ascii="Arial" w:hAnsi="Arial" w:cs="Arial"/>
          <w:b/>
          <w:bCs/>
          <w:sz w:val="22"/>
          <w:szCs w:val="22"/>
        </w:rPr>
        <w:t xml:space="preserve"> two different works. find is used for all data </w:t>
      </w:r>
      <w:r w:rsidR="005C3891" w:rsidRPr="008D793D">
        <w:rPr>
          <w:rFonts w:ascii="Arial" w:hAnsi="Arial" w:cs="Arial"/>
          <w:b/>
          <w:bCs/>
          <w:sz w:val="22"/>
          <w:szCs w:val="22"/>
        </w:rPr>
        <w:t>found</w:t>
      </w:r>
      <w:r w:rsidR="006F067F" w:rsidRPr="008D793D">
        <w:rPr>
          <w:rFonts w:ascii="Arial" w:hAnsi="Arial" w:cs="Arial"/>
          <w:b/>
          <w:bCs/>
          <w:sz w:val="22"/>
          <w:szCs w:val="22"/>
        </w:rPr>
        <w:t xml:space="preserve"> which data table value find and </w:t>
      </w:r>
      <w:proofErr w:type="spellStart"/>
      <w:r w:rsidR="006F067F" w:rsidRPr="008D793D">
        <w:rPr>
          <w:rFonts w:ascii="Arial" w:hAnsi="Arial" w:cs="Arial"/>
          <w:b/>
          <w:bCs/>
          <w:sz w:val="22"/>
          <w:szCs w:val="22"/>
        </w:rPr>
        <w:t>findOne</w:t>
      </w:r>
      <w:proofErr w:type="spellEnd"/>
      <w:r w:rsidR="006F067F" w:rsidRPr="008D793D">
        <w:rPr>
          <w:rFonts w:ascii="Arial" w:hAnsi="Arial" w:cs="Arial"/>
          <w:b/>
          <w:bCs/>
          <w:sz w:val="22"/>
          <w:szCs w:val="22"/>
        </w:rPr>
        <w:t xml:space="preserve"> is only given to the table to show the first value from the table.</w:t>
      </w:r>
    </w:p>
    <w:p w14:paraId="7B394EB3" w14:textId="77777777" w:rsidR="00973465" w:rsidRPr="008D793D" w:rsidRDefault="00973465" w:rsidP="00A720D9">
      <w:pPr>
        <w:rPr>
          <w:rFonts w:ascii="Arial" w:hAnsi="Arial" w:cs="Arial"/>
          <w:b/>
          <w:bCs/>
          <w:sz w:val="22"/>
          <w:szCs w:val="22"/>
        </w:rPr>
      </w:pPr>
    </w:p>
    <w:p w14:paraId="295167DD" w14:textId="33A80750" w:rsidR="002320F4" w:rsidRPr="008D793D" w:rsidRDefault="00D00B15" w:rsidP="002320F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10</w:t>
      </w:r>
      <w:r w:rsidR="0067460B" w:rsidRPr="008D793D">
        <w:rPr>
          <w:rFonts w:ascii="Arial" w:hAnsi="Arial" w:cs="Arial"/>
          <w:b/>
          <w:bCs/>
          <w:sz w:val="22"/>
          <w:szCs w:val="22"/>
        </w:rPr>
        <w:t>&gt;</w:t>
      </w:r>
      <w:r w:rsidR="00B36870">
        <w:rPr>
          <w:rFonts w:ascii="Arial" w:hAnsi="Arial" w:cs="Arial"/>
          <w:b/>
          <w:bCs/>
          <w:sz w:val="22"/>
          <w:szCs w:val="22"/>
        </w:rPr>
        <w:t xml:space="preserve">$ne </w:t>
      </w:r>
      <w:r w:rsidR="00405F5E">
        <w:rPr>
          <w:rFonts w:ascii="Arial" w:hAnsi="Arial" w:cs="Arial"/>
          <w:b/>
          <w:bCs/>
          <w:sz w:val="22"/>
          <w:szCs w:val="22"/>
        </w:rPr>
        <w:t>is</w:t>
      </w:r>
      <w:r w:rsidR="00B36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205F1" w:rsidRPr="008D793D">
        <w:rPr>
          <w:rFonts w:ascii="Arial" w:hAnsi="Arial" w:cs="Arial"/>
          <w:b/>
          <w:bCs/>
          <w:sz w:val="22"/>
          <w:szCs w:val="22"/>
        </w:rPr>
        <w:t>Not Equals</w:t>
      </w:r>
      <w:r w:rsidR="002320F4" w:rsidRPr="008D793D">
        <w:rPr>
          <w:rFonts w:ascii="Arial" w:hAnsi="Arial" w:cs="Arial"/>
          <w:b/>
          <w:bCs/>
          <w:sz w:val="22"/>
          <w:szCs w:val="22"/>
        </w:rPr>
        <w:t xml:space="preserve"> a Specified Value find:</w:t>
      </w:r>
    </w:p>
    <w:p w14:paraId="330A575D" w14:textId="77777777" w:rsidR="002320F4" w:rsidRPr="008D793D" w:rsidRDefault="002320F4" w:rsidP="002320F4">
      <w:pPr>
        <w:rPr>
          <w:rFonts w:ascii="Arial" w:hAnsi="Arial" w:cs="Arial"/>
          <w:b/>
          <w:bCs/>
          <w:sz w:val="22"/>
          <w:szCs w:val="22"/>
        </w:rPr>
      </w:pPr>
    </w:p>
    <w:p w14:paraId="2EC6489A" w14:textId="019F54AA" w:rsidR="002320F4" w:rsidRPr="008D793D" w:rsidRDefault="002320F4" w:rsidP="000824D1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loc: { $ne: “Kolkata”} } );</w:t>
      </w:r>
    </w:p>
    <w:p w14:paraId="3C5DAC09" w14:textId="77777777" w:rsidR="00E620DD" w:rsidRPr="008D793D" w:rsidRDefault="00E620DD" w:rsidP="002320F4">
      <w:pPr>
        <w:rPr>
          <w:rFonts w:ascii="Arial" w:hAnsi="Arial" w:cs="Arial"/>
          <w:b/>
          <w:bCs/>
          <w:sz w:val="22"/>
          <w:szCs w:val="22"/>
        </w:rPr>
      </w:pPr>
    </w:p>
    <w:p w14:paraId="6C76154A" w14:textId="58D927E6" w:rsidR="00E620DD" w:rsidRPr="008D793D" w:rsidRDefault="00D00B15" w:rsidP="002320F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11</w:t>
      </w:r>
      <w:r w:rsidR="00E620DD" w:rsidRPr="008D793D">
        <w:rPr>
          <w:rFonts w:ascii="Arial" w:hAnsi="Arial" w:cs="Arial"/>
          <w:b/>
          <w:bCs/>
          <w:sz w:val="22"/>
          <w:szCs w:val="22"/>
        </w:rPr>
        <w:t>&gt;</w:t>
      </w:r>
      <w:r w:rsidR="00611CF6" w:rsidRPr="00A530DE">
        <w:rPr>
          <w:rFonts w:ascii="Arial" w:hAnsi="Arial" w:cs="Arial"/>
          <w:b/>
          <w:bCs/>
        </w:rPr>
        <w:t>$</w:t>
      </w:r>
      <w:proofErr w:type="spellStart"/>
      <w:r w:rsidR="00611CF6" w:rsidRPr="00A530DE">
        <w:rPr>
          <w:rFonts w:ascii="Arial" w:hAnsi="Arial" w:cs="Arial"/>
          <w:b/>
          <w:bCs/>
        </w:rPr>
        <w:t>gt</w:t>
      </w:r>
      <w:proofErr w:type="spellEnd"/>
      <w:r w:rsidR="00611CF6">
        <w:rPr>
          <w:rFonts w:ascii="Arial" w:hAnsi="Arial" w:cs="Arial"/>
          <w:b/>
          <w:bCs/>
          <w:sz w:val="22"/>
          <w:szCs w:val="22"/>
        </w:rPr>
        <w:t xml:space="preserve"> is</w:t>
      </w:r>
      <w:r w:rsidR="000824D1" w:rsidRPr="008D793D">
        <w:rPr>
          <w:rFonts w:ascii="Arial" w:hAnsi="Arial" w:cs="Arial"/>
          <w:b/>
          <w:bCs/>
          <w:color w:val="001E2B"/>
          <w:sz w:val="22"/>
          <w:szCs w:val="22"/>
          <w:shd w:val="clear" w:color="auto" w:fill="FFFFFF"/>
        </w:rPr>
        <w:t xml:space="preserve"> Greater than search:</w:t>
      </w:r>
    </w:p>
    <w:p w14:paraId="17F25F81" w14:textId="77777777" w:rsidR="000824D1" w:rsidRPr="008D793D" w:rsidRDefault="000824D1" w:rsidP="000824D1">
      <w:pPr>
        <w:rPr>
          <w:rFonts w:ascii="Arial" w:hAnsi="Arial" w:cs="Arial"/>
          <w:b/>
          <w:bCs/>
          <w:sz w:val="22"/>
          <w:szCs w:val="22"/>
        </w:rPr>
      </w:pPr>
    </w:p>
    <w:p w14:paraId="48469D9F" w14:textId="5EC913E1" w:rsidR="000824D1" w:rsidRPr="008D793D" w:rsidRDefault="000824D1" w:rsidP="000824D1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age: { 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gt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: 31} } );</w:t>
      </w:r>
    </w:p>
    <w:p w14:paraId="6D6A0944" w14:textId="77777777" w:rsidR="000824D1" w:rsidRPr="008D793D" w:rsidRDefault="000824D1" w:rsidP="002320F4">
      <w:pPr>
        <w:rPr>
          <w:rFonts w:ascii="Arial" w:hAnsi="Arial" w:cs="Arial"/>
          <w:b/>
          <w:bCs/>
          <w:sz w:val="22"/>
          <w:szCs w:val="22"/>
        </w:rPr>
      </w:pPr>
    </w:p>
    <w:p w14:paraId="5D066F26" w14:textId="290D6615" w:rsidR="00857094" w:rsidRPr="008D793D" w:rsidRDefault="005B6107" w:rsidP="0085709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2</w:t>
      </w:r>
      <w:r w:rsidRPr="008D793D">
        <w:rPr>
          <w:rFonts w:ascii="Arial" w:hAnsi="Arial" w:cs="Arial"/>
          <w:b/>
          <w:bCs/>
          <w:sz w:val="22"/>
          <w:szCs w:val="22"/>
        </w:rPr>
        <w:t>&gt;</w:t>
      </w:r>
      <w:r w:rsidR="004C63AC" w:rsidRPr="00A530DE">
        <w:rPr>
          <w:rFonts w:ascii="Arial" w:hAnsi="Arial" w:cs="Arial"/>
          <w:b/>
          <w:bCs/>
        </w:rPr>
        <w:t>$</w:t>
      </w:r>
      <w:proofErr w:type="spellStart"/>
      <w:r w:rsidR="004C63AC" w:rsidRPr="00A530DE">
        <w:rPr>
          <w:rFonts w:ascii="Arial" w:hAnsi="Arial" w:cs="Arial"/>
          <w:b/>
          <w:bCs/>
        </w:rPr>
        <w:t>gte</w:t>
      </w:r>
      <w:proofErr w:type="spellEnd"/>
      <w:r w:rsidR="004C63AC">
        <w:rPr>
          <w:rFonts w:ascii="Arial" w:hAnsi="Arial" w:cs="Arial"/>
          <w:b/>
          <w:bCs/>
          <w:sz w:val="22"/>
          <w:szCs w:val="22"/>
        </w:rPr>
        <w:t xml:space="preserve"> is</w:t>
      </w:r>
      <w:r w:rsidR="00857094" w:rsidRPr="008D793D">
        <w:rPr>
          <w:rFonts w:ascii="Arial" w:hAnsi="Arial" w:cs="Arial"/>
          <w:b/>
          <w:bCs/>
          <w:color w:val="001E2B"/>
          <w:sz w:val="22"/>
          <w:szCs w:val="22"/>
          <w:shd w:val="clear" w:color="auto" w:fill="FFFFFF"/>
        </w:rPr>
        <w:t xml:space="preserve"> Greater than Equal search:</w:t>
      </w:r>
    </w:p>
    <w:p w14:paraId="5AE2DA72" w14:textId="77777777" w:rsidR="00857094" w:rsidRPr="008D793D" w:rsidRDefault="00857094" w:rsidP="00857094">
      <w:pPr>
        <w:rPr>
          <w:rFonts w:ascii="Arial" w:hAnsi="Arial" w:cs="Arial"/>
          <w:b/>
          <w:bCs/>
          <w:sz w:val="22"/>
          <w:szCs w:val="22"/>
        </w:rPr>
      </w:pPr>
    </w:p>
    <w:p w14:paraId="4BE338DB" w14:textId="471159BE" w:rsidR="00857094" w:rsidRPr="008D793D" w:rsidRDefault="00857094" w:rsidP="0085709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 age: { 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gte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: 31} } );</w:t>
      </w:r>
    </w:p>
    <w:p w14:paraId="51484A08" w14:textId="6709038C" w:rsidR="005B6107" w:rsidRPr="008D793D" w:rsidRDefault="005B6107" w:rsidP="002320F4">
      <w:pPr>
        <w:rPr>
          <w:rFonts w:ascii="Arial" w:hAnsi="Arial" w:cs="Arial"/>
          <w:b/>
          <w:bCs/>
          <w:sz w:val="22"/>
          <w:szCs w:val="22"/>
        </w:rPr>
      </w:pPr>
    </w:p>
    <w:p w14:paraId="47E06E62" w14:textId="4BFE9E56" w:rsidR="004F26A6" w:rsidRDefault="004F26A6" w:rsidP="002320F4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3</w:t>
      </w:r>
      <w:r w:rsidRPr="008D793D">
        <w:rPr>
          <w:rFonts w:ascii="Arial" w:hAnsi="Arial" w:cs="Arial"/>
          <w:b/>
          <w:bCs/>
          <w:sz w:val="22"/>
          <w:szCs w:val="22"/>
        </w:rPr>
        <w:t>&gt;</w:t>
      </w:r>
      <w:r w:rsidR="000909FA">
        <w:rPr>
          <w:rFonts w:ascii="Arial" w:hAnsi="Arial" w:cs="Arial"/>
          <w:b/>
          <w:bCs/>
          <w:sz w:val="22"/>
          <w:szCs w:val="22"/>
        </w:rPr>
        <w:t>$i</w:t>
      </w:r>
      <w:r w:rsidRPr="008D793D">
        <w:rPr>
          <w:rFonts w:ascii="Arial" w:hAnsi="Arial" w:cs="Arial"/>
          <w:b/>
          <w:bCs/>
          <w:sz w:val="22"/>
          <w:szCs w:val="22"/>
        </w:rPr>
        <w:t>n</w:t>
      </w:r>
      <w:r w:rsidR="000909FA">
        <w:rPr>
          <w:rFonts w:ascii="Arial" w:hAnsi="Arial" w:cs="Arial"/>
          <w:b/>
          <w:bCs/>
          <w:sz w:val="22"/>
          <w:szCs w:val="22"/>
        </w:rPr>
        <w:t xml:space="preserve"> is </w:t>
      </w:r>
      <w:proofErr w:type="gramStart"/>
      <w:r w:rsidR="000909FA">
        <w:rPr>
          <w:rFonts w:ascii="Arial" w:hAnsi="Arial" w:cs="Arial"/>
          <w:b/>
          <w:bCs/>
          <w:sz w:val="22"/>
          <w:szCs w:val="22"/>
        </w:rPr>
        <w:t>In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2A3052">
        <w:rPr>
          <w:rFonts w:ascii="Arial" w:hAnsi="Arial" w:cs="Arial"/>
          <w:b/>
          <w:bCs/>
          <w:sz w:val="22"/>
          <w:szCs w:val="22"/>
        </w:rPr>
        <w:t xml:space="preserve">the </w:t>
      </w:r>
      <w:r w:rsidR="00605057" w:rsidRPr="008D793D">
        <w:rPr>
          <w:rFonts w:ascii="Arial" w:hAnsi="Arial" w:cs="Arial"/>
          <w:b/>
          <w:bCs/>
          <w:sz w:val="22"/>
          <w:szCs w:val="22"/>
        </w:rPr>
        <w:t>operator</w:t>
      </w:r>
      <w:r w:rsidR="002A3052">
        <w:rPr>
          <w:rFonts w:ascii="Arial" w:hAnsi="Arial" w:cs="Arial"/>
          <w:b/>
          <w:bCs/>
          <w:sz w:val="22"/>
          <w:szCs w:val="22"/>
        </w:rPr>
        <w:t>:</w:t>
      </w:r>
    </w:p>
    <w:p w14:paraId="78B27219" w14:textId="61FC3097" w:rsidR="00F977DE" w:rsidRPr="00D6362C" w:rsidRDefault="00F977DE" w:rsidP="002320F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D6362C" w:rsidRPr="00D6362C">
        <w:rPr>
          <w:rFonts w:ascii="Arial" w:hAnsi="Arial" w:cs="Arial"/>
        </w:rPr>
        <w:t>This document describes the $in aggregation operator.</w:t>
      </w:r>
    </w:p>
    <w:p w14:paraId="732A785F" w14:textId="07DC102B" w:rsidR="0067460B" w:rsidRPr="008D793D" w:rsidRDefault="0067460B" w:rsidP="00A720D9">
      <w:pPr>
        <w:rPr>
          <w:rFonts w:ascii="Arial" w:hAnsi="Arial" w:cs="Arial"/>
          <w:b/>
          <w:bCs/>
          <w:sz w:val="22"/>
          <w:szCs w:val="22"/>
        </w:rPr>
      </w:pPr>
    </w:p>
    <w:p w14:paraId="7C89E0E8" w14:textId="7B2F5C68" w:rsidR="004F26A6" w:rsidRPr="008D793D" w:rsidRDefault="004F26A6" w:rsidP="004F26A6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 xml:space="preserve">( { loc: { $in: </w:t>
      </w:r>
      <w:r w:rsidR="00345F0B" w:rsidRPr="008D793D">
        <w:rPr>
          <w:rFonts w:ascii="Arial" w:hAnsi="Arial" w:cs="Arial"/>
          <w:b/>
          <w:bCs/>
          <w:sz w:val="22"/>
          <w:szCs w:val="22"/>
        </w:rPr>
        <w:t>[</w:t>
      </w:r>
      <w:r w:rsidRPr="008D793D">
        <w:rPr>
          <w:rFonts w:ascii="Arial" w:hAnsi="Arial" w:cs="Arial"/>
          <w:b/>
          <w:bCs/>
          <w:sz w:val="22"/>
          <w:szCs w:val="22"/>
        </w:rPr>
        <w:t>“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Kolkata”</w:t>
      </w:r>
      <w:r w:rsidR="00345F0B" w:rsidRPr="008D793D">
        <w:rPr>
          <w:rFonts w:ascii="Arial" w:hAnsi="Arial" w:cs="Arial"/>
          <w:b/>
          <w:bCs/>
          <w:sz w:val="22"/>
          <w:szCs w:val="22"/>
        </w:rPr>
        <w:t>,”Goa”,”Delhi”,”Patna</w:t>
      </w:r>
      <w:proofErr w:type="spellEnd"/>
      <w:r w:rsidR="00345F0B" w:rsidRPr="008D793D">
        <w:rPr>
          <w:rFonts w:ascii="Arial" w:hAnsi="Arial" w:cs="Arial"/>
          <w:b/>
          <w:bCs/>
          <w:sz w:val="22"/>
          <w:szCs w:val="22"/>
        </w:rPr>
        <w:t>”]</w:t>
      </w:r>
      <w:r w:rsidRPr="008D793D">
        <w:rPr>
          <w:rFonts w:ascii="Arial" w:hAnsi="Arial" w:cs="Arial"/>
          <w:b/>
          <w:bCs/>
          <w:sz w:val="22"/>
          <w:szCs w:val="22"/>
        </w:rPr>
        <w:t>} } );</w:t>
      </w:r>
    </w:p>
    <w:p w14:paraId="22EB92D1" w14:textId="77777777" w:rsidR="00E13B90" w:rsidRPr="008D793D" w:rsidRDefault="00E13B90" w:rsidP="00E13B90">
      <w:pPr>
        <w:rPr>
          <w:rFonts w:ascii="Arial" w:hAnsi="Arial" w:cs="Arial"/>
          <w:b/>
          <w:bCs/>
          <w:sz w:val="22"/>
          <w:szCs w:val="22"/>
        </w:rPr>
      </w:pPr>
    </w:p>
    <w:p w14:paraId="11B375F9" w14:textId="76F566BD" w:rsidR="00E13B90" w:rsidRPr="008D793D" w:rsidRDefault="00E13B90" w:rsidP="00E13B90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*Note: The $in operator selects the documents where the value of a field equals any value in the specified array. To specify an $in expression</w:t>
      </w:r>
      <w:r w:rsidR="00227E0F" w:rsidRPr="008D793D">
        <w:rPr>
          <w:rFonts w:ascii="Arial" w:hAnsi="Arial" w:cs="Arial"/>
          <w:b/>
          <w:bCs/>
          <w:sz w:val="22"/>
          <w:szCs w:val="22"/>
        </w:rPr>
        <w:t>.</w:t>
      </w:r>
    </w:p>
    <w:p w14:paraId="444FDE63" w14:textId="77777777" w:rsidR="00227E0F" w:rsidRPr="008D793D" w:rsidRDefault="00227E0F" w:rsidP="00E13B90">
      <w:pPr>
        <w:rPr>
          <w:rFonts w:ascii="Arial" w:hAnsi="Arial" w:cs="Arial"/>
          <w:b/>
          <w:bCs/>
          <w:sz w:val="22"/>
          <w:szCs w:val="22"/>
        </w:rPr>
      </w:pPr>
    </w:p>
    <w:p w14:paraId="493D4F20" w14:textId="6D81E1CC" w:rsidR="00227E0F" w:rsidRPr="008D793D" w:rsidRDefault="00227E0F" w:rsidP="00E13B90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12. </w:t>
      </w:r>
      <w:r w:rsidR="00636070" w:rsidRPr="00636070">
        <w:rPr>
          <w:rFonts w:ascii="Arial" w:hAnsi="Arial" w:cs="Arial"/>
          <w:b/>
          <w:bCs/>
        </w:rPr>
        <w:t>$</w:t>
      </w:r>
      <w:r w:rsidRPr="00636070">
        <w:rPr>
          <w:rFonts w:ascii="Arial" w:hAnsi="Arial" w:cs="Arial"/>
          <w:b/>
          <w:bCs/>
        </w:rPr>
        <w:t>and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operator</w:t>
      </w:r>
      <w:r w:rsidR="00B262DF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6E23EC80" w14:textId="77777777" w:rsidR="00227E0F" w:rsidRPr="008D793D" w:rsidRDefault="00227E0F" w:rsidP="00227E0F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</w:p>
    <w:p w14:paraId="7334E89A" w14:textId="62F4FBBE" w:rsidR="00227E0F" w:rsidRPr="008D793D" w:rsidRDefault="00227E0F" w:rsidP="00227E0F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{$and:[{ loc: { $eq: “Kolkata”} },{age:{$gte:30}}]} );</w:t>
      </w:r>
    </w:p>
    <w:p w14:paraId="556AC223" w14:textId="77777777" w:rsidR="00EE3B27" w:rsidRPr="008D793D" w:rsidRDefault="00EE3B27" w:rsidP="00E13B90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</w:t>
      </w:r>
    </w:p>
    <w:p w14:paraId="5FDD2919" w14:textId="70B0A967" w:rsidR="00E00023" w:rsidRPr="008D793D" w:rsidRDefault="00EE3B27" w:rsidP="00E00023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E00023" w:rsidRPr="008D793D">
        <w:rPr>
          <w:rFonts w:ascii="Arial" w:hAnsi="Arial" w:cs="Arial"/>
          <w:b/>
          <w:bCs/>
          <w:sz w:val="22"/>
          <w:szCs w:val="22"/>
        </w:rPr>
        <w:t>OR</w:t>
      </w:r>
      <w:r w:rsidRPr="008D793D">
        <w:rPr>
          <w:rFonts w:ascii="Arial" w:hAnsi="Arial" w:cs="Arial"/>
          <w:b/>
          <w:bCs/>
          <w:sz w:val="22"/>
          <w:szCs w:val="22"/>
        </w:rPr>
        <w:t>:</w:t>
      </w:r>
      <w:r w:rsidR="00E00023" w:rsidRPr="008D793D">
        <w:rPr>
          <w:rFonts w:ascii="Arial" w:hAnsi="Arial" w:cs="Arial"/>
          <w:b/>
          <w:bCs/>
          <w:sz w:val="22"/>
          <w:szCs w:val="22"/>
        </w:rPr>
        <w:tab/>
      </w:r>
      <w:r w:rsidR="00E00023" w:rsidRPr="008D793D">
        <w:rPr>
          <w:rFonts w:ascii="Arial" w:hAnsi="Arial" w:cs="Arial"/>
          <w:b/>
          <w:bCs/>
          <w:sz w:val="22"/>
          <w:szCs w:val="22"/>
        </w:rPr>
        <w:tab/>
      </w:r>
    </w:p>
    <w:p w14:paraId="53423A6F" w14:textId="0EE61617" w:rsidR="00E00023" w:rsidRPr="008D793D" w:rsidRDefault="00E00023" w:rsidP="00E00023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{$and:[{ loc: { $ne: “Kolkata”} },{age:{$gte:30}}]} );</w:t>
      </w:r>
    </w:p>
    <w:p w14:paraId="2C701A82" w14:textId="77777777" w:rsidR="00634A6E" w:rsidRPr="008D793D" w:rsidRDefault="00634A6E" w:rsidP="00634A6E">
      <w:pPr>
        <w:rPr>
          <w:rFonts w:ascii="Arial" w:hAnsi="Arial" w:cs="Arial"/>
          <w:b/>
          <w:bCs/>
          <w:sz w:val="22"/>
          <w:szCs w:val="22"/>
        </w:rPr>
      </w:pPr>
    </w:p>
    <w:p w14:paraId="49C7606A" w14:textId="77777777" w:rsidR="00634A6E" w:rsidRPr="008D793D" w:rsidRDefault="00634A6E" w:rsidP="00634A6E">
      <w:pPr>
        <w:rPr>
          <w:rFonts w:ascii="Arial" w:hAnsi="Arial" w:cs="Arial"/>
          <w:b/>
          <w:bCs/>
          <w:sz w:val="22"/>
          <w:szCs w:val="22"/>
        </w:rPr>
      </w:pPr>
    </w:p>
    <w:p w14:paraId="4E4C983D" w14:textId="3C5A4124" w:rsidR="00634A6E" w:rsidRPr="008D793D" w:rsidRDefault="00634A6E" w:rsidP="00634A6E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4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&gt; </w:t>
      </w:r>
      <w:r w:rsidR="00636070">
        <w:rPr>
          <w:rFonts w:ascii="Arial" w:hAnsi="Arial" w:cs="Arial"/>
          <w:b/>
          <w:bCs/>
          <w:sz w:val="22"/>
          <w:szCs w:val="22"/>
        </w:rPr>
        <w:t>$o</w:t>
      </w:r>
      <w:r w:rsidRPr="008D793D">
        <w:rPr>
          <w:rFonts w:ascii="Arial" w:hAnsi="Arial" w:cs="Arial"/>
          <w:b/>
          <w:bCs/>
          <w:sz w:val="22"/>
          <w:szCs w:val="22"/>
        </w:rPr>
        <w:t>r</w:t>
      </w:r>
      <w:r w:rsidR="000504DF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13205C" w:rsidRPr="008D793D">
        <w:rPr>
          <w:rFonts w:ascii="Arial" w:hAnsi="Arial" w:cs="Arial"/>
          <w:b/>
          <w:bCs/>
          <w:sz w:val="22"/>
          <w:szCs w:val="22"/>
        </w:rPr>
        <w:t>operator</w:t>
      </w:r>
      <w:r w:rsidR="005A24D1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73ECBF3E" w14:textId="77777777" w:rsidR="00634A6E" w:rsidRPr="008D793D" w:rsidRDefault="00634A6E" w:rsidP="00634A6E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r w:rsidRPr="008D793D">
        <w:rPr>
          <w:rFonts w:ascii="Arial" w:hAnsi="Arial" w:cs="Arial"/>
          <w:b/>
          <w:bCs/>
          <w:sz w:val="22"/>
          <w:szCs w:val="22"/>
        </w:rPr>
        <w:tab/>
      </w:r>
    </w:p>
    <w:p w14:paraId="5C71973F" w14:textId="6B64D1A2" w:rsidR="00634A6E" w:rsidRPr="008D793D" w:rsidRDefault="00634A6E" w:rsidP="00634A6E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 {$or:[{ loc: { $ne: “Kolkata”} },{age:{$gte:30}}]} );</w:t>
      </w:r>
    </w:p>
    <w:p w14:paraId="5BB3980F" w14:textId="77777777" w:rsidR="00634A6E" w:rsidRPr="008D793D" w:rsidRDefault="00634A6E" w:rsidP="00634A6E">
      <w:pPr>
        <w:rPr>
          <w:rFonts w:ascii="Arial" w:hAnsi="Arial" w:cs="Arial"/>
          <w:b/>
          <w:bCs/>
          <w:sz w:val="22"/>
          <w:szCs w:val="22"/>
        </w:rPr>
      </w:pPr>
    </w:p>
    <w:p w14:paraId="6CDDAAD8" w14:textId="2E90C295" w:rsidR="0067460B" w:rsidRPr="008D793D" w:rsidRDefault="0013205C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5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&gt; </w:t>
      </w:r>
      <w:r w:rsidR="00636070" w:rsidRPr="00636070">
        <w:rPr>
          <w:rFonts w:ascii="Arial" w:hAnsi="Arial" w:cs="Arial"/>
          <w:b/>
          <w:bCs/>
        </w:rPr>
        <w:t>$n</w:t>
      </w:r>
      <w:r w:rsidR="00841BD2" w:rsidRPr="00636070">
        <w:rPr>
          <w:rFonts w:ascii="Arial" w:hAnsi="Arial" w:cs="Arial"/>
          <w:b/>
          <w:bCs/>
        </w:rPr>
        <w:t>ot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operator</w:t>
      </w:r>
      <w:r w:rsidR="005A24D1" w:rsidRPr="008D793D">
        <w:rPr>
          <w:rFonts w:ascii="Arial" w:hAnsi="Arial" w:cs="Arial"/>
          <w:b/>
          <w:bCs/>
          <w:sz w:val="22"/>
          <w:szCs w:val="22"/>
        </w:rPr>
        <w:t>:</w:t>
      </w:r>
    </w:p>
    <w:p w14:paraId="2E5C22D7" w14:textId="10BEA604" w:rsidR="005C3D79" w:rsidRPr="008D793D" w:rsidRDefault="005C3D79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841BD2"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="00841BD2"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="00841BD2" w:rsidRPr="008D793D">
        <w:rPr>
          <w:rFonts w:ascii="Arial" w:hAnsi="Arial" w:cs="Arial"/>
          <w:b/>
          <w:bCs/>
          <w:sz w:val="22"/>
          <w:szCs w:val="22"/>
        </w:rPr>
        <w:t>({sub:{$not:{$eq:"</w:t>
      </w:r>
      <w:proofErr w:type="spellStart"/>
      <w:r w:rsidR="00841BD2" w:rsidRPr="008D793D">
        <w:rPr>
          <w:rFonts w:ascii="Arial" w:hAnsi="Arial" w:cs="Arial"/>
          <w:b/>
          <w:bCs/>
          <w:sz w:val="22"/>
          <w:szCs w:val="22"/>
        </w:rPr>
        <w:t>Php</w:t>
      </w:r>
      <w:proofErr w:type="spellEnd"/>
      <w:r w:rsidR="00841BD2" w:rsidRPr="008D793D">
        <w:rPr>
          <w:rFonts w:ascii="Arial" w:hAnsi="Arial" w:cs="Arial"/>
          <w:b/>
          <w:bCs/>
          <w:sz w:val="22"/>
          <w:szCs w:val="22"/>
        </w:rPr>
        <w:t>"}}});</w:t>
      </w:r>
    </w:p>
    <w:p w14:paraId="7661CCDE" w14:textId="77777777" w:rsidR="002C68BD" w:rsidRPr="008D793D" w:rsidRDefault="002C68BD" w:rsidP="00A720D9">
      <w:pPr>
        <w:rPr>
          <w:rFonts w:ascii="Arial" w:hAnsi="Arial" w:cs="Arial"/>
          <w:b/>
          <w:bCs/>
          <w:sz w:val="22"/>
          <w:szCs w:val="22"/>
        </w:rPr>
      </w:pPr>
    </w:p>
    <w:p w14:paraId="299B29DE" w14:textId="04F7EBEA" w:rsidR="005B661D" w:rsidRPr="008D793D" w:rsidRDefault="005B661D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6</w:t>
      </w:r>
      <w:r w:rsidRPr="008D793D">
        <w:rPr>
          <w:rFonts w:ascii="Arial" w:hAnsi="Arial" w:cs="Arial"/>
          <w:b/>
          <w:bCs/>
          <w:sz w:val="22"/>
          <w:szCs w:val="22"/>
        </w:rPr>
        <w:t>&gt;</w:t>
      </w:r>
      <w:r w:rsidR="002C68BD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636070" w:rsidRPr="00636070">
        <w:rPr>
          <w:rFonts w:ascii="Arial" w:hAnsi="Arial" w:cs="Arial"/>
          <w:b/>
          <w:bCs/>
        </w:rPr>
        <w:t>$</w:t>
      </w:r>
      <w:r w:rsidR="002C68BD" w:rsidRPr="00636070">
        <w:rPr>
          <w:rFonts w:ascii="Arial" w:hAnsi="Arial" w:cs="Arial"/>
          <w:b/>
          <w:bCs/>
        </w:rPr>
        <w:t>exists</w:t>
      </w:r>
      <w:r w:rsidR="002C68BD" w:rsidRPr="008D793D">
        <w:rPr>
          <w:rFonts w:ascii="Arial" w:hAnsi="Arial" w:cs="Arial"/>
          <w:b/>
          <w:bCs/>
          <w:sz w:val="22"/>
          <w:szCs w:val="22"/>
        </w:rPr>
        <w:t xml:space="preserve"> Operator</w:t>
      </w:r>
      <w:r w:rsidR="00853F3F" w:rsidRPr="008D793D">
        <w:rPr>
          <w:rFonts w:ascii="Arial" w:hAnsi="Arial" w:cs="Arial"/>
          <w:b/>
          <w:bCs/>
          <w:sz w:val="22"/>
          <w:szCs w:val="22"/>
        </w:rPr>
        <w:t>:</w:t>
      </w:r>
      <w:r w:rsidR="0038762A" w:rsidRPr="008D793D">
        <w:rPr>
          <w:rFonts w:ascii="Arial" w:hAnsi="Arial" w:cs="Arial"/>
          <w:b/>
          <w:bCs/>
          <w:sz w:val="22"/>
          <w:szCs w:val="22"/>
        </w:rPr>
        <w:t xml:space="preserve"> If you check </w:t>
      </w:r>
      <w:r w:rsidR="00233F94" w:rsidRPr="008D793D">
        <w:rPr>
          <w:rFonts w:ascii="Arial" w:hAnsi="Arial" w:cs="Arial"/>
          <w:b/>
          <w:bCs/>
          <w:sz w:val="22"/>
          <w:szCs w:val="22"/>
        </w:rPr>
        <w:t xml:space="preserve">whether </w:t>
      </w:r>
      <w:r w:rsidR="0038762A" w:rsidRPr="008D793D">
        <w:rPr>
          <w:rFonts w:ascii="Arial" w:hAnsi="Arial" w:cs="Arial"/>
          <w:b/>
          <w:bCs/>
          <w:sz w:val="22"/>
          <w:szCs w:val="22"/>
        </w:rPr>
        <w:t>the file name exists or not, then you can run this code.</w:t>
      </w:r>
    </w:p>
    <w:p w14:paraId="45215659" w14:textId="77777777" w:rsidR="00853F3F" w:rsidRPr="008D793D" w:rsidRDefault="00853F3F" w:rsidP="00A720D9">
      <w:pPr>
        <w:rPr>
          <w:rFonts w:ascii="Arial" w:hAnsi="Arial" w:cs="Arial"/>
          <w:b/>
          <w:bCs/>
          <w:sz w:val="22"/>
          <w:szCs w:val="22"/>
        </w:rPr>
      </w:pPr>
    </w:p>
    <w:p w14:paraId="0F7DA275" w14:textId="4D185F8F" w:rsidR="00757ABB" w:rsidRPr="008D793D" w:rsidRDefault="002C68BD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({sub:{$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exists:true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,$eq:"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Php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"}});</w:t>
      </w:r>
    </w:p>
    <w:p w14:paraId="25E9BA0D" w14:textId="77777777" w:rsidR="008230FE" w:rsidRPr="008D793D" w:rsidRDefault="008230FE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74133B7" w14:textId="5272D6B8" w:rsidR="00F96F3B" w:rsidRPr="008D793D" w:rsidRDefault="008230FE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F96F3B" w:rsidRPr="008D793D">
        <w:rPr>
          <w:rFonts w:ascii="Arial" w:hAnsi="Arial" w:cs="Arial"/>
          <w:b/>
          <w:bCs/>
          <w:sz w:val="22"/>
          <w:szCs w:val="22"/>
        </w:rPr>
        <w:t>Or:</w:t>
      </w:r>
    </w:p>
    <w:p w14:paraId="2639AE18" w14:textId="102798A8" w:rsidR="00F96F3B" w:rsidRPr="008D793D" w:rsidRDefault="00F96F3B" w:rsidP="00A720D9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({sub:{$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exists:true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,$eq:"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Php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"}});</w:t>
      </w:r>
    </w:p>
    <w:p w14:paraId="74CFBDAD" w14:textId="77777777" w:rsidR="00E169AF" w:rsidRPr="008D793D" w:rsidRDefault="00E169AF" w:rsidP="00A720D9">
      <w:pPr>
        <w:rPr>
          <w:rFonts w:ascii="Arial" w:hAnsi="Arial" w:cs="Arial"/>
          <w:b/>
          <w:bCs/>
          <w:sz w:val="22"/>
          <w:szCs w:val="22"/>
        </w:rPr>
      </w:pPr>
    </w:p>
    <w:p w14:paraId="58C5D9E1" w14:textId="5181CB02" w:rsidR="00E169AF" w:rsidRPr="008D793D" w:rsidRDefault="00783F11" w:rsidP="00311BAA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7</w:t>
      </w:r>
      <w:r w:rsidRPr="008D793D">
        <w:rPr>
          <w:rFonts w:ascii="Arial" w:hAnsi="Arial" w:cs="Arial"/>
          <w:b/>
          <w:bCs/>
          <w:sz w:val="22"/>
          <w:szCs w:val="22"/>
        </w:rPr>
        <w:t>&gt;</w:t>
      </w:r>
      <w:r w:rsidR="00DA5756" w:rsidRPr="008D793D">
        <w:rPr>
          <w:rFonts w:ascii="Arial" w:hAnsi="Arial" w:cs="Arial"/>
          <w:b/>
          <w:bCs/>
          <w:sz w:val="22"/>
          <w:szCs w:val="22"/>
        </w:rPr>
        <w:t xml:space="preserve"> $exists Operator:</w:t>
      </w:r>
    </w:p>
    <w:p w14:paraId="78CB82A1" w14:textId="1043EDF6" w:rsidR="00EF791D" w:rsidRPr="008D793D" w:rsidRDefault="00EF791D" w:rsidP="00311BAA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   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db.monthlyBudget.find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({$expr:{$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gt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:["$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budget","$spent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"]}});</w:t>
      </w:r>
    </w:p>
    <w:p w14:paraId="6DF19A65" w14:textId="77777777" w:rsidR="00C12C5C" w:rsidRPr="008D793D" w:rsidRDefault="00C12C5C" w:rsidP="00A720D9">
      <w:pPr>
        <w:rPr>
          <w:rFonts w:ascii="Arial" w:hAnsi="Arial" w:cs="Arial"/>
          <w:b/>
          <w:bCs/>
          <w:sz w:val="22"/>
          <w:szCs w:val="22"/>
        </w:rPr>
      </w:pPr>
    </w:p>
    <w:p w14:paraId="256E3D3E" w14:textId="418E8550" w:rsidR="0097351C" w:rsidRPr="008D793D" w:rsidRDefault="00C12C5C" w:rsidP="00177D6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97351C" w:rsidRPr="008D793D">
        <w:rPr>
          <w:rFonts w:ascii="Arial" w:hAnsi="Arial" w:cs="Arial"/>
          <w:b/>
          <w:bCs/>
          <w:sz w:val="22"/>
          <w:szCs w:val="22"/>
        </w:rPr>
        <w:t xml:space="preserve">  OR:</w:t>
      </w:r>
    </w:p>
    <w:p w14:paraId="20E5C975" w14:textId="1ABEE742" w:rsidR="0097351C" w:rsidRPr="008D793D" w:rsidRDefault="0097351C" w:rsidP="00177D6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  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db.monthlyBudget.find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({$expr:{$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lt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:["$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budget","$spent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"]}});</w:t>
      </w:r>
    </w:p>
    <w:p w14:paraId="6CE511EE" w14:textId="77777777" w:rsidR="00D73BE9" w:rsidRPr="008D793D" w:rsidRDefault="00D73BE9" w:rsidP="00A720D9">
      <w:pPr>
        <w:rPr>
          <w:rFonts w:ascii="Arial" w:hAnsi="Arial" w:cs="Arial"/>
          <w:b/>
          <w:bCs/>
          <w:sz w:val="22"/>
          <w:szCs w:val="22"/>
        </w:rPr>
      </w:pPr>
    </w:p>
    <w:p w14:paraId="22A1BC5C" w14:textId="338399A6" w:rsidR="00D73BE9" w:rsidRPr="008D793D" w:rsidRDefault="00D73BE9" w:rsidP="004A5A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8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&gt; </w:t>
      </w:r>
      <w:r w:rsidR="000A0D25" w:rsidRPr="000A0D25">
        <w:rPr>
          <w:rFonts w:ascii="Arial" w:hAnsi="Arial" w:cs="Arial"/>
          <w:b/>
          <w:bCs/>
        </w:rPr>
        <w:t>$m</w:t>
      </w:r>
      <w:r w:rsidRPr="000A0D25">
        <w:rPr>
          <w:rFonts w:ascii="Arial" w:hAnsi="Arial" w:cs="Arial"/>
          <w:b/>
          <w:bCs/>
        </w:rPr>
        <w:t>od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operator:</w:t>
      </w:r>
    </w:p>
    <w:p w14:paraId="2758241B" w14:textId="09259090" w:rsidR="00D73BE9" w:rsidRPr="008D793D" w:rsidRDefault="00D73BE9" w:rsidP="004A5A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   </w:t>
      </w: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db.monthlyBudget.find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({budget:{$mod:[200,0]}});</w:t>
      </w:r>
    </w:p>
    <w:p w14:paraId="10A8F811" w14:textId="77777777" w:rsidR="006905C0" w:rsidRPr="008D793D" w:rsidRDefault="006905C0" w:rsidP="00A720D9">
      <w:pPr>
        <w:rPr>
          <w:rFonts w:ascii="Arial" w:hAnsi="Arial" w:cs="Arial"/>
          <w:b/>
          <w:bCs/>
          <w:sz w:val="22"/>
          <w:szCs w:val="22"/>
        </w:rPr>
      </w:pPr>
    </w:p>
    <w:p w14:paraId="11BD9176" w14:textId="411EC1F6" w:rsidR="006905C0" w:rsidRPr="008D793D" w:rsidRDefault="00E60840" w:rsidP="004A5A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1</w:t>
      </w:r>
      <w:r w:rsidR="00D00B15" w:rsidRPr="008D793D">
        <w:rPr>
          <w:rFonts w:ascii="Arial" w:hAnsi="Arial" w:cs="Arial"/>
          <w:b/>
          <w:bCs/>
          <w:sz w:val="22"/>
          <w:szCs w:val="22"/>
        </w:rPr>
        <w:t>9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&gt; </w:t>
      </w:r>
      <w:r w:rsidR="00F74BD0" w:rsidRPr="00F74BD0">
        <w:rPr>
          <w:rFonts w:ascii="Arial" w:hAnsi="Arial" w:cs="Arial"/>
          <w:b/>
          <w:bCs/>
        </w:rPr>
        <w:t>$</w:t>
      </w:r>
      <w:r w:rsidRPr="00F74BD0">
        <w:rPr>
          <w:rFonts w:ascii="Arial" w:hAnsi="Arial" w:cs="Arial"/>
          <w:b/>
          <w:bCs/>
        </w:rPr>
        <w:t>all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Operator:</w:t>
      </w:r>
    </w:p>
    <w:p w14:paraId="0EC87EDE" w14:textId="386A9793" w:rsidR="00E60840" w:rsidRPr="008D793D" w:rsidRDefault="00E60840" w:rsidP="004A5AFF">
      <w:pPr>
        <w:spacing w:line="276" w:lineRule="auto"/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db.faculty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({skills:{$all:["Java"]}});</w:t>
      </w:r>
    </w:p>
    <w:p w14:paraId="4FB5D6D4" w14:textId="734C5719" w:rsidR="00E60840" w:rsidRPr="008D793D" w:rsidRDefault="00E60840" w:rsidP="00E60840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Or:</w:t>
      </w:r>
    </w:p>
    <w:p w14:paraId="108BB795" w14:textId="12883306" w:rsidR="00E60840" w:rsidRPr="008D793D" w:rsidRDefault="00E60840" w:rsidP="00E60840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db.faculty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({skills:{$all:["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Php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",”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ReactJs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”]}});</w:t>
      </w:r>
    </w:p>
    <w:p w14:paraId="11F5ACEA" w14:textId="77777777" w:rsidR="00137043" w:rsidRPr="008D793D" w:rsidRDefault="00137043" w:rsidP="00E60840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62D02B6E" w14:textId="77777777" w:rsidR="00137043" w:rsidRPr="008D793D" w:rsidRDefault="00137043" w:rsidP="00E60840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2B7C78CF" w14:textId="23DD6403" w:rsidR="00137043" w:rsidRPr="008D793D" w:rsidRDefault="00137043" w:rsidP="002B56FB">
      <w:pPr>
        <w:spacing w:line="276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20&gt;</w:t>
      </w:r>
      <w:r w:rsidR="000E2257" w:rsidRPr="008D793D">
        <w:rPr>
          <w:rFonts w:ascii="Arial" w:hAnsi="Arial" w:cs="Arial"/>
          <w:b/>
          <w:bCs/>
          <w:sz w:val="22"/>
          <w:szCs w:val="22"/>
        </w:rPr>
        <w:t>Update a Document:</w:t>
      </w:r>
    </w:p>
    <w:p w14:paraId="49D505AB" w14:textId="77777777" w:rsidR="0062097A" w:rsidRPr="008D793D" w:rsidRDefault="0062097A" w:rsidP="002B56FB">
      <w:pPr>
        <w:spacing w:line="276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  <w:t>db.&lt;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collection_name</w:t>
      </w:r>
      <w:proofErr w:type="spellEnd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&gt;.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updateOne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({</w:t>
      </w:r>
    </w:p>
    <w:p w14:paraId="0C475FA5" w14:textId="77777777" w:rsidR="0062097A" w:rsidRPr="008D793D" w:rsidRDefault="0062097A" w:rsidP="002B56FB">
      <w:pPr>
        <w:spacing w:line="276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&lt;key&gt;: &lt;value&gt;</w:t>
      </w:r>
    </w:p>
    <w:p w14:paraId="292CED59" w14:textId="77777777" w:rsidR="0062097A" w:rsidRPr="008D793D" w:rsidRDefault="0062097A" w:rsidP="002B56FB">
      <w:pPr>
        <w:spacing w:line="276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}, {</w:t>
      </w:r>
    </w:p>
    <w:p w14:paraId="3B9A2FD9" w14:textId="77777777" w:rsidR="0062097A" w:rsidRPr="008D793D" w:rsidRDefault="0062097A" w:rsidP="002B56FB">
      <w:pPr>
        <w:spacing w:line="276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$set: {</w:t>
      </w:r>
    </w:p>
    <w:p w14:paraId="252A5A5F" w14:textId="77777777" w:rsidR="0062097A" w:rsidRPr="008D793D" w:rsidRDefault="0062097A" w:rsidP="002B56FB">
      <w:pPr>
        <w:spacing w:line="276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&lt;key&gt;: &lt;value&gt;</w:t>
      </w:r>
    </w:p>
    <w:p w14:paraId="64D9AD60" w14:textId="77777777" w:rsidR="0062097A" w:rsidRPr="008D793D" w:rsidRDefault="0062097A" w:rsidP="002B56FB">
      <w:pPr>
        <w:spacing w:line="276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}</w:t>
      </w:r>
    </w:p>
    <w:p w14:paraId="1CEC7F0E" w14:textId="40291C98" w:rsidR="000E2257" w:rsidRPr="008D793D" w:rsidRDefault="0062097A" w:rsidP="002B56FB">
      <w:pPr>
        <w:spacing w:line="360" w:lineRule="auto"/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})</w:t>
      </w:r>
      <w:r w:rsidR="0050719C" w:rsidRPr="008D793D">
        <w:rPr>
          <w:rFonts w:ascii="Arial" w:hAnsi="Arial" w:cs="Arial"/>
          <w:b/>
          <w:bCs/>
          <w:sz w:val="22"/>
          <w:szCs w:val="22"/>
        </w:rPr>
        <w:t>;</w:t>
      </w:r>
    </w:p>
    <w:p w14:paraId="5BC02DD0" w14:textId="28CE8F1A" w:rsidR="0050719C" w:rsidRPr="008D793D" w:rsidRDefault="0050719C" w:rsidP="002B56F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This command will update the first document in the collection you are using that matches the query. $set is used to update the document.</w:t>
      </w:r>
    </w:p>
    <w:p w14:paraId="2CA66772" w14:textId="77777777" w:rsidR="000F0870" w:rsidRPr="008D793D" w:rsidRDefault="000F0870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D468E79" w14:textId="6671B1BE" w:rsidR="00E60840" w:rsidRPr="008D793D" w:rsidRDefault="000F0870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21&gt;Add new field to a Document:</w:t>
      </w:r>
    </w:p>
    <w:p w14:paraId="37343269" w14:textId="77777777" w:rsidR="000F0870" w:rsidRPr="008D793D" w:rsidRDefault="000F0870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ab/>
        <w:t>db.&lt;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collection_name</w:t>
      </w:r>
      <w:proofErr w:type="spellEnd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&gt;.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updateOne</w:t>
      </w:r>
      <w:proofErr w:type="spellEnd"/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({</w:t>
      </w:r>
    </w:p>
    <w:p w14:paraId="687EC7B3" w14:textId="77777777" w:rsidR="000F0870" w:rsidRPr="008D793D" w:rsidRDefault="000F0870" w:rsidP="00653A8B">
      <w:pPr>
        <w:spacing w:line="276" w:lineRule="auto"/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&lt;key&gt;: &lt;value&gt;</w:t>
      </w:r>
    </w:p>
    <w:p w14:paraId="62C00AE5" w14:textId="77777777" w:rsidR="000F0870" w:rsidRPr="008D793D" w:rsidRDefault="000F0870" w:rsidP="00653A8B">
      <w:pPr>
        <w:spacing w:line="276" w:lineRule="auto"/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}, {</w:t>
      </w:r>
    </w:p>
    <w:p w14:paraId="7C6EF078" w14:textId="77777777" w:rsidR="000F0870" w:rsidRPr="008D793D" w:rsidRDefault="000F0870" w:rsidP="00653A8B">
      <w:pPr>
        <w:spacing w:line="276" w:lineRule="auto"/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$set: {</w:t>
      </w:r>
    </w:p>
    <w:p w14:paraId="470C2068" w14:textId="77777777" w:rsidR="000F0870" w:rsidRPr="008D793D" w:rsidRDefault="000F0870" w:rsidP="00653A8B">
      <w:pPr>
        <w:spacing w:line="276" w:lineRule="auto"/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 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new_key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&gt;: 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new_value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&gt;</w:t>
      </w:r>
    </w:p>
    <w:p w14:paraId="37441684" w14:textId="77777777" w:rsidR="000F0870" w:rsidRPr="008D793D" w:rsidRDefault="000F0870" w:rsidP="00653A8B">
      <w:pPr>
        <w:spacing w:line="276" w:lineRule="auto"/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}</w:t>
      </w:r>
    </w:p>
    <w:p w14:paraId="0D3BC5B2" w14:textId="5EAE2B85" w:rsidR="000F0870" w:rsidRPr="008D793D" w:rsidRDefault="000F0870" w:rsidP="000F0870">
      <w:pPr>
        <w:ind w:left="216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});</w:t>
      </w:r>
    </w:p>
    <w:p w14:paraId="3D1837B3" w14:textId="77777777" w:rsidR="00D84CDB" w:rsidRPr="008D793D" w:rsidRDefault="00D84CDB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60A04B5" w14:textId="651DA9D0" w:rsidR="00D84CDB" w:rsidRPr="008D793D" w:rsidRDefault="00D84CDB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22&gt;Drop Collection:</w:t>
      </w:r>
    </w:p>
    <w:p w14:paraId="66D50155" w14:textId="037AB8F9" w:rsidR="00D84CDB" w:rsidRPr="008D793D" w:rsidRDefault="00D84CDB" w:rsidP="00653A8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8D793D">
        <w:rPr>
          <w:rFonts w:ascii="Arial" w:hAnsi="Arial" w:cs="Arial"/>
          <w:b/>
          <w:bCs/>
          <w:sz w:val="22"/>
          <w:szCs w:val="22"/>
        </w:rPr>
        <w:tab/>
        <w:t>db.&lt;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collection_name</w:t>
      </w:r>
      <w:proofErr w:type="spellEnd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&gt;.drop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();</w:t>
      </w:r>
    </w:p>
    <w:p w14:paraId="3447ED07" w14:textId="77777777" w:rsidR="005602F8" w:rsidRPr="008D793D" w:rsidRDefault="005602F8" w:rsidP="005602F8">
      <w:pPr>
        <w:rPr>
          <w:rFonts w:ascii="Arial" w:hAnsi="Arial" w:cs="Arial"/>
          <w:b/>
          <w:bCs/>
          <w:sz w:val="22"/>
          <w:szCs w:val="22"/>
        </w:rPr>
      </w:pPr>
    </w:p>
    <w:p w14:paraId="1ADEEB16" w14:textId="77777777" w:rsidR="002037FE" w:rsidRDefault="005602F8" w:rsidP="005602F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>23&gt;</w:t>
      </w:r>
      <w:r w:rsidR="002037FE" w:rsidRPr="002037FE">
        <w:t xml:space="preserve"> </w:t>
      </w:r>
      <w:r w:rsidR="002037FE" w:rsidRPr="002037FE">
        <w:rPr>
          <w:rFonts w:ascii="Arial" w:hAnsi="Arial" w:cs="Arial"/>
          <w:b/>
          <w:bCs/>
          <w:sz w:val="28"/>
          <w:szCs w:val="28"/>
          <w:u w:val="single"/>
        </w:rPr>
        <w:t xml:space="preserve">Creating an </w:t>
      </w:r>
      <w:proofErr w:type="gramStart"/>
      <w:r w:rsidR="002037FE" w:rsidRPr="002037FE">
        <w:rPr>
          <w:rFonts w:ascii="Arial" w:hAnsi="Arial" w:cs="Arial"/>
          <w:b/>
          <w:bCs/>
          <w:sz w:val="28"/>
          <w:szCs w:val="28"/>
          <w:u w:val="single"/>
        </w:rPr>
        <w:t>index</w:t>
      </w:r>
      <w:proofErr w:type="gramEnd"/>
    </w:p>
    <w:p w14:paraId="7933C576" w14:textId="5737A6CA" w:rsidR="005602F8" w:rsidRPr="008D793D" w:rsidRDefault="005602F8" w:rsidP="005602F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="003601EC" w:rsidRPr="003601EC">
        <w:rPr>
          <w:rFonts w:ascii="Arial" w:hAnsi="Arial" w:cs="Arial"/>
          <w:b/>
          <w:bCs/>
        </w:rPr>
        <w:t>$</w:t>
      </w:r>
      <w:r w:rsidRPr="003601EC">
        <w:rPr>
          <w:rFonts w:ascii="Arial" w:hAnsi="Arial" w:cs="Arial"/>
          <w:b/>
          <w:bCs/>
        </w:rPr>
        <w:t>text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 search:</w:t>
      </w:r>
    </w:p>
    <w:p w14:paraId="4D78F8D0" w14:textId="6652EDB8" w:rsidR="005602F8" w:rsidRPr="008D793D" w:rsidRDefault="005602F8" w:rsidP="005602F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When you text search,</w:t>
      </w:r>
      <w:r w:rsidR="008A7467" w:rsidRPr="008D793D">
        <w:rPr>
          <w:rFonts w:ascii="Arial" w:hAnsi="Arial" w:cs="Arial"/>
          <w:b/>
          <w:bCs/>
          <w:sz w:val="22"/>
          <w:szCs w:val="22"/>
        </w:rPr>
        <w:t xml:space="preserve"> first </w:t>
      </w:r>
      <w:r w:rsidRPr="008D793D">
        <w:rPr>
          <w:rFonts w:ascii="Arial" w:hAnsi="Arial" w:cs="Arial"/>
          <w:b/>
          <w:bCs/>
          <w:sz w:val="22"/>
          <w:szCs w:val="22"/>
        </w:rPr>
        <w:t>it will</w:t>
      </w:r>
      <w:r w:rsidR="004E1308" w:rsidRPr="008D793D">
        <w:rPr>
          <w:rFonts w:ascii="Arial" w:hAnsi="Arial" w:cs="Arial"/>
          <w:b/>
          <w:bCs/>
          <w:sz w:val="22"/>
          <w:szCs w:val="22"/>
        </w:rPr>
        <w:t xml:space="preserve"> </w:t>
      </w:r>
      <w:r w:rsidRPr="008D793D">
        <w:rPr>
          <w:rFonts w:ascii="Arial" w:hAnsi="Arial" w:cs="Arial"/>
          <w:b/>
          <w:bCs/>
          <w:sz w:val="22"/>
          <w:szCs w:val="22"/>
        </w:rPr>
        <w:t xml:space="preserve">create a table </w:t>
      </w:r>
      <w:r w:rsidR="004E1308" w:rsidRPr="008D793D">
        <w:rPr>
          <w:rFonts w:ascii="Arial" w:hAnsi="Arial" w:cs="Arial"/>
          <w:b/>
          <w:bCs/>
          <w:sz w:val="22"/>
          <w:szCs w:val="22"/>
        </w:rPr>
        <w:t>‘</w:t>
      </w:r>
      <w:r w:rsidRPr="008D793D">
        <w:rPr>
          <w:rFonts w:ascii="Arial" w:hAnsi="Arial" w:cs="Arial"/>
          <w:b/>
          <w:bCs/>
          <w:sz w:val="22"/>
          <w:szCs w:val="22"/>
        </w:rPr>
        <w:t>index creation</w:t>
      </w:r>
      <w:r w:rsidR="004E1308" w:rsidRPr="008D793D">
        <w:rPr>
          <w:rFonts w:ascii="Arial" w:hAnsi="Arial" w:cs="Arial"/>
          <w:b/>
          <w:bCs/>
          <w:sz w:val="22"/>
          <w:szCs w:val="22"/>
        </w:rPr>
        <w:t>’</w:t>
      </w:r>
      <w:r w:rsidRPr="008D793D">
        <w:rPr>
          <w:rFonts w:ascii="Arial" w:hAnsi="Arial" w:cs="Arial"/>
          <w:b/>
          <w:bCs/>
          <w:sz w:val="22"/>
          <w:szCs w:val="22"/>
        </w:rPr>
        <w:t>, (go to</w:t>
      </w:r>
      <w:r w:rsidR="00F44478" w:rsidRPr="008D793D">
        <w:rPr>
          <w:rFonts w:ascii="Arial" w:hAnsi="Arial" w:cs="Arial"/>
          <w:b/>
          <w:bCs/>
          <w:sz w:val="22"/>
          <w:szCs w:val="22"/>
        </w:rPr>
        <w:t xml:space="preserve"> index</w:t>
      </w:r>
      <w:r w:rsidR="003C5887" w:rsidRPr="008D793D">
        <w:rPr>
          <w:rFonts w:ascii="Arial" w:hAnsi="Arial" w:cs="Arial"/>
          <w:b/>
          <w:bCs/>
          <w:sz w:val="22"/>
          <w:szCs w:val="22"/>
        </w:rPr>
        <w:t xml:space="preserve">es and </w:t>
      </w:r>
      <w:r w:rsidR="00A0653E" w:rsidRPr="008D793D">
        <w:rPr>
          <w:rFonts w:ascii="Arial" w:hAnsi="Arial" w:cs="Arial"/>
          <w:b/>
          <w:bCs/>
          <w:sz w:val="22"/>
          <w:szCs w:val="22"/>
        </w:rPr>
        <w:t>chose the option then create.</w:t>
      </w:r>
      <w:r w:rsidRPr="008D793D">
        <w:rPr>
          <w:rFonts w:ascii="Arial" w:hAnsi="Arial" w:cs="Arial"/>
          <w:b/>
          <w:bCs/>
          <w:sz w:val="22"/>
          <w:szCs w:val="22"/>
        </w:rPr>
        <w:t>)</w:t>
      </w:r>
    </w:p>
    <w:p w14:paraId="5B738B72" w14:textId="77777777" w:rsidR="005602F8" w:rsidRPr="008D793D" w:rsidRDefault="005602F8" w:rsidP="005602F8">
      <w:pPr>
        <w:rPr>
          <w:rFonts w:ascii="Arial" w:hAnsi="Arial" w:cs="Arial"/>
          <w:b/>
          <w:bCs/>
          <w:sz w:val="22"/>
          <w:szCs w:val="22"/>
        </w:rPr>
      </w:pPr>
    </w:p>
    <w:p w14:paraId="04BE5CDA" w14:textId="67547EED" w:rsidR="005602F8" w:rsidRPr="008D793D" w:rsidRDefault="005602F8" w:rsidP="00326F13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8D793D">
        <w:rPr>
          <w:rFonts w:ascii="Arial" w:hAnsi="Arial" w:cs="Arial"/>
          <w:b/>
          <w:bCs/>
          <w:sz w:val="22"/>
          <w:szCs w:val="22"/>
        </w:rPr>
        <w:t>db.product</w:t>
      </w:r>
      <w:proofErr w:type="gramEnd"/>
      <w:r w:rsidRPr="008D793D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({$text:{$</w:t>
      </w:r>
      <w:proofErr w:type="spellStart"/>
      <w:r w:rsidRPr="008D793D">
        <w:rPr>
          <w:rFonts w:ascii="Arial" w:hAnsi="Arial" w:cs="Arial"/>
          <w:b/>
          <w:bCs/>
          <w:sz w:val="22"/>
          <w:szCs w:val="22"/>
        </w:rPr>
        <w:t>search:"Indian</w:t>
      </w:r>
      <w:proofErr w:type="spellEnd"/>
      <w:r w:rsidRPr="008D793D">
        <w:rPr>
          <w:rFonts w:ascii="Arial" w:hAnsi="Arial" w:cs="Arial"/>
          <w:b/>
          <w:bCs/>
          <w:sz w:val="22"/>
          <w:szCs w:val="22"/>
        </w:rPr>
        <w:t>"}});</w:t>
      </w:r>
    </w:p>
    <w:p w14:paraId="58239C29" w14:textId="77777777" w:rsidR="00E60840" w:rsidRPr="008D793D" w:rsidRDefault="00E60840" w:rsidP="00E60840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70307C82" w14:textId="234504F9" w:rsidR="00F44478" w:rsidRPr="008D793D" w:rsidRDefault="006A6BF1" w:rsidP="00881578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1904A472" wp14:editId="47A81054">
            <wp:extent cx="6187440" cy="1661160"/>
            <wp:effectExtent l="0" t="0" r="3810" b="0"/>
            <wp:docPr id="105321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B9D7" w14:textId="2C6DFDFB" w:rsidR="003F40AD" w:rsidRPr="008D793D" w:rsidRDefault="00E1218F" w:rsidP="003F40A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Code:</w:t>
      </w:r>
    </w:p>
    <w:p w14:paraId="0CE9C61B" w14:textId="5CDC179A" w:rsidR="003F40AD" w:rsidRPr="00E1218F" w:rsidRDefault="00E1218F" w:rsidP="003F40AD">
      <w:pPr>
        <w:rPr>
          <w:rFonts w:ascii="Arial" w:hAnsi="Arial" w:cs="Arial"/>
          <w:b/>
          <w:bCs/>
        </w:rPr>
      </w:pPr>
      <w:proofErr w:type="spellStart"/>
      <w:proofErr w:type="gramStart"/>
      <w:r w:rsidRPr="00E1218F">
        <w:rPr>
          <w:rFonts w:ascii="Arial" w:hAnsi="Arial" w:cs="Arial"/>
          <w:b/>
          <w:bCs/>
        </w:rPr>
        <w:t>db.collection</w:t>
      </w:r>
      <w:proofErr w:type="gramEnd"/>
      <w:r w:rsidRPr="00E1218F">
        <w:rPr>
          <w:rFonts w:ascii="Arial" w:hAnsi="Arial" w:cs="Arial"/>
          <w:b/>
          <w:bCs/>
        </w:rPr>
        <w:t>.createIndex</w:t>
      </w:r>
      <w:proofErr w:type="spellEnd"/>
      <w:r w:rsidRPr="00E1218F">
        <w:rPr>
          <w:rFonts w:ascii="Arial" w:hAnsi="Arial" w:cs="Arial"/>
          <w:b/>
          <w:bCs/>
        </w:rPr>
        <w:t>(&lt;index keys&gt;, &lt;options&gt;)</w:t>
      </w:r>
    </w:p>
    <w:p w14:paraId="617838BC" w14:textId="77777777" w:rsidR="003F40AD" w:rsidRPr="008D793D" w:rsidRDefault="003F40AD" w:rsidP="003F40AD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7DDD0833" w14:textId="62E3A3D2" w:rsidR="00881578" w:rsidRPr="008D793D" w:rsidRDefault="00881578" w:rsidP="0088157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lastRenderedPageBreak/>
        <w:t>24&gt;Update table field data:</w:t>
      </w:r>
    </w:p>
    <w:p w14:paraId="0246B12F" w14:textId="77777777" w:rsidR="00881578" w:rsidRPr="008D793D" w:rsidRDefault="00881578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3ACF469" w14:textId="06D36170" w:rsidR="00881578" w:rsidRPr="008D793D" w:rsidRDefault="00533216" w:rsidP="0088157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8D793D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81578" w:rsidRPr="008D793D">
        <w:rPr>
          <w:rFonts w:ascii="Arial" w:hAnsi="Arial" w:cs="Arial"/>
          <w:b/>
          <w:bCs/>
          <w:sz w:val="22"/>
          <w:szCs w:val="22"/>
        </w:rPr>
        <w:t>db.books</w:t>
      </w:r>
      <w:proofErr w:type="gramEnd"/>
      <w:r w:rsidR="00881578" w:rsidRPr="008D793D">
        <w:rPr>
          <w:rFonts w:ascii="Arial" w:hAnsi="Arial" w:cs="Arial"/>
          <w:b/>
          <w:bCs/>
          <w:sz w:val="22"/>
          <w:szCs w:val="22"/>
        </w:rPr>
        <w:t>.updateOne({name:'PHP'},{$set:{name:'UpdayeBook',WR:'UpdateAuthor'}})</w:t>
      </w:r>
      <w:r w:rsidR="00946164" w:rsidRPr="008D793D">
        <w:rPr>
          <w:rFonts w:ascii="Arial" w:hAnsi="Arial" w:cs="Arial"/>
          <w:b/>
          <w:bCs/>
          <w:sz w:val="22"/>
          <w:szCs w:val="22"/>
        </w:rPr>
        <w:t>;</w:t>
      </w:r>
    </w:p>
    <w:p w14:paraId="63E639F7" w14:textId="77777777" w:rsidR="00533216" w:rsidRPr="008D793D" w:rsidRDefault="00533216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28C7536" w14:textId="39CFFEB3" w:rsidR="00533216" w:rsidRDefault="00533216" w:rsidP="00881578">
      <w:pPr>
        <w:rPr>
          <w:rFonts w:ascii="Arial" w:hAnsi="Arial" w:cs="Arial"/>
          <w:b/>
          <w:bCs/>
          <w:sz w:val="22"/>
          <w:szCs w:val="22"/>
        </w:rPr>
      </w:pPr>
      <w:r w:rsidRPr="008D793D">
        <w:rPr>
          <w:rFonts w:ascii="Arial" w:hAnsi="Arial" w:cs="Arial"/>
          <w:b/>
          <w:bCs/>
          <w:sz w:val="22"/>
          <w:szCs w:val="22"/>
        </w:rPr>
        <w:t xml:space="preserve">  Or:</w:t>
      </w:r>
    </w:p>
    <w:p w14:paraId="7C7E4BE5" w14:textId="77777777" w:rsidR="00631FD4" w:rsidRDefault="00631FD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74167636" w14:textId="77777777" w:rsidR="00631FD4" w:rsidRDefault="00631FD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448D5C4" w14:textId="65DF0601" w:rsidR="00631FD4" w:rsidRDefault="00631FD4" w:rsidP="00EE5427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1FD4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Aggregation Pipeline Operators: (Aggregation function):</w:t>
      </w:r>
    </w:p>
    <w:p w14:paraId="1CE5F5BE" w14:textId="77777777" w:rsidR="009B74AD" w:rsidRDefault="009B74AD" w:rsidP="00EE5427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DD5B3D" w14:textId="71D216F0" w:rsidR="009B74AD" w:rsidRPr="009B74AD" w:rsidRDefault="009B74AD" w:rsidP="00EE5427">
      <w:p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74AD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821B67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705D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$add</w:t>
      </w:r>
    </w:p>
    <w:p w14:paraId="7CC436A0" w14:textId="77777777" w:rsidR="00631FD4" w:rsidRDefault="00631FD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3C3A7E70" w14:textId="45E6AAEA" w:rsidR="00631FD4" w:rsidRDefault="00FD54BE" w:rsidP="00881578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FD54BE">
        <w:rPr>
          <w:rFonts w:ascii="Arial" w:hAnsi="Arial" w:cs="Arial"/>
          <w:b/>
          <w:bCs/>
          <w:sz w:val="22"/>
          <w:szCs w:val="22"/>
        </w:rPr>
        <w:t>db.exam</w:t>
      </w:r>
      <w:proofErr w:type="gramEnd"/>
      <w:r w:rsidRPr="00FD54BE">
        <w:rPr>
          <w:rFonts w:ascii="Arial" w:hAnsi="Arial" w:cs="Arial"/>
          <w:b/>
          <w:bCs/>
          <w:sz w:val="22"/>
          <w:szCs w:val="22"/>
        </w:rPr>
        <w:t>.aggregate([{$project:{total_marks:{$add:["$phy","$chem","$bio"]}}}]);</w:t>
      </w:r>
    </w:p>
    <w:p w14:paraId="5FEDB38C" w14:textId="77777777" w:rsidR="007B7372" w:rsidRDefault="007B7372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C0AA1A6" w14:textId="711BA306" w:rsidR="007B7372" w:rsidRDefault="007B7372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FD54BE">
        <w:rPr>
          <w:rFonts w:ascii="Arial" w:hAnsi="Arial" w:cs="Arial"/>
          <w:b/>
          <w:bCs/>
          <w:sz w:val="22"/>
          <w:szCs w:val="22"/>
        </w:rPr>
        <w:t>$project</w:t>
      </w:r>
      <w:r>
        <w:rPr>
          <w:rFonts w:ascii="Arial" w:hAnsi="Arial" w:cs="Arial"/>
          <w:b/>
          <w:bCs/>
          <w:sz w:val="22"/>
          <w:szCs w:val="22"/>
        </w:rPr>
        <w:t xml:space="preserve"> menace of which filled show.</w:t>
      </w:r>
    </w:p>
    <w:p w14:paraId="5E0E1282" w14:textId="77777777" w:rsidR="00F74854" w:rsidRDefault="00F7485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6DF8D2E1" w14:textId="77777777" w:rsidR="00F74854" w:rsidRDefault="00F7485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FF59E61" w14:textId="187824CC" w:rsidR="00F74854" w:rsidRPr="008D72E7" w:rsidRDefault="00F74854" w:rsidP="00881578">
      <w:pPr>
        <w:rPr>
          <w:rFonts w:ascii="Arial" w:hAnsi="Arial" w:cs="Arial"/>
          <w:b/>
          <w:bCs/>
        </w:rPr>
      </w:pPr>
      <w:r w:rsidRPr="008D72E7">
        <w:rPr>
          <w:rFonts w:ascii="Arial" w:hAnsi="Arial" w:cs="Arial"/>
          <w:b/>
          <w:bCs/>
        </w:rPr>
        <w:t>$floor:</w:t>
      </w:r>
    </w:p>
    <w:p w14:paraId="2033B4E8" w14:textId="4CBE7766" w:rsidR="00F74854" w:rsidRDefault="00F74854" w:rsidP="00881578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F74854">
        <w:rPr>
          <w:rFonts w:ascii="Arial" w:hAnsi="Arial" w:cs="Arial"/>
          <w:b/>
          <w:bCs/>
          <w:sz w:val="22"/>
          <w:szCs w:val="22"/>
        </w:rPr>
        <w:t>db.exam</w:t>
      </w:r>
      <w:proofErr w:type="gramEnd"/>
      <w:r w:rsidRPr="00F74854">
        <w:rPr>
          <w:rFonts w:ascii="Arial" w:hAnsi="Arial" w:cs="Arial"/>
          <w:b/>
          <w:bCs/>
          <w:sz w:val="22"/>
          <w:szCs w:val="22"/>
        </w:rPr>
        <w:t>.aggregate([{$project:{floor_val:{$floor:{$round:[{$sqrt:"$chem"},1]}}}}]);</w:t>
      </w:r>
    </w:p>
    <w:p w14:paraId="21BAFE8C" w14:textId="77777777" w:rsidR="002008CB" w:rsidRDefault="002008C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0B029B79" w14:textId="2F90AC7D" w:rsidR="008D2AD2" w:rsidRPr="0030641A" w:rsidRDefault="008D2AD2" w:rsidP="004210B4">
      <w:pPr>
        <w:spacing w:line="276" w:lineRule="auto"/>
        <w:rPr>
          <w:rFonts w:ascii="Arial" w:hAnsi="Arial" w:cs="Arial"/>
          <w:b/>
          <w:bCs/>
          <w:u w:val="single"/>
        </w:rPr>
      </w:pPr>
      <w:r w:rsidRPr="0030641A">
        <w:rPr>
          <w:rFonts w:ascii="Arial" w:hAnsi="Arial" w:cs="Arial"/>
          <w:b/>
          <w:bCs/>
          <w:u w:val="single"/>
        </w:rPr>
        <w:t>Basic Salary Calculation:</w:t>
      </w:r>
    </w:p>
    <w:p w14:paraId="1D276521" w14:textId="053A4815" w:rsidR="008D2AD2" w:rsidRDefault="00620ACF" w:rsidP="004210B4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Create a </w:t>
      </w:r>
      <w:r w:rsidR="00D32722">
        <w:rPr>
          <w:rFonts w:ascii="Arial" w:hAnsi="Arial" w:cs="Arial"/>
          <w:b/>
          <w:bCs/>
          <w:sz w:val="22"/>
          <w:szCs w:val="22"/>
        </w:rPr>
        <w:t>collection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25B7DA8C" w14:textId="44631DA2" w:rsidR="00620ACF" w:rsidRDefault="00620ACF" w:rsidP="00D32722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              </w:t>
      </w:r>
      <w:proofErr w:type="spellStart"/>
      <w:proofErr w:type="gramStart"/>
      <w:r w:rsidRPr="00620ACF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620ACF">
        <w:rPr>
          <w:rFonts w:ascii="Arial" w:hAnsi="Arial" w:cs="Arial"/>
          <w:b/>
          <w:bCs/>
          <w:sz w:val="22"/>
          <w:szCs w:val="22"/>
        </w:rPr>
        <w:t>("salary");</w:t>
      </w:r>
    </w:p>
    <w:p w14:paraId="21EAF1E4" w14:textId="77777777" w:rsidR="00D32722" w:rsidRDefault="00D32722" w:rsidP="00881578">
      <w:pPr>
        <w:rPr>
          <w:rFonts w:ascii="Arial" w:hAnsi="Arial" w:cs="Arial"/>
          <w:b/>
          <w:bCs/>
          <w:sz w:val="22"/>
          <w:szCs w:val="22"/>
        </w:rPr>
      </w:pPr>
    </w:p>
    <w:p w14:paraId="15712658" w14:textId="5BD99FF9" w:rsidR="00620ACF" w:rsidRDefault="00620ACF" w:rsidP="00D32722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Data insert</w:t>
      </w:r>
      <w:r w:rsidR="00072214">
        <w:rPr>
          <w:rFonts w:ascii="Arial" w:hAnsi="Arial" w:cs="Arial"/>
          <w:b/>
          <w:bCs/>
          <w:sz w:val="22"/>
          <w:szCs w:val="22"/>
        </w:rPr>
        <w:t xml:space="preserve"> into</w:t>
      </w:r>
      <w:r w:rsidR="00D32722">
        <w:rPr>
          <w:rFonts w:ascii="Arial" w:hAnsi="Arial" w:cs="Arial"/>
          <w:b/>
          <w:bCs/>
          <w:sz w:val="22"/>
          <w:szCs w:val="22"/>
        </w:rPr>
        <w:t xml:space="preserve"> the collection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7C81D2C1" w14:textId="1B1B855B" w:rsidR="00620ACF" w:rsidRDefault="00620ACF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620ACF">
        <w:rPr>
          <w:rFonts w:ascii="Arial" w:hAnsi="Arial" w:cs="Arial"/>
          <w:b/>
          <w:bCs/>
          <w:sz w:val="20"/>
          <w:szCs w:val="20"/>
        </w:rPr>
        <w:t>db.salary</w:t>
      </w:r>
      <w:proofErr w:type="gramEnd"/>
      <w:r w:rsidRPr="00620ACF">
        <w:rPr>
          <w:rFonts w:ascii="Arial" w:hAnsi="Arial" w:cs="Arial"/>
          <w:b/>
          <w:bCs/>
          <w:sz w:val="20"/>
          <w:szCs w:val="20"/>
        </w:rPr>
        <w:t>.insertMany([{name:"Anup",basicsal:5000,hr:300,lta:500,pf:1000},{name:"Somnath",basicsal:6000,hr:350,lta:550,pf:1500}]);</w:t>
      </w:r>
    </w:p>
    <w:p w14:paraId="24504899" w14:textId="77777777" w:rsidR="0024379B" w:rsidRDefault="0024379B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4CAB1CB" w14:textId="6731A403" w:rsidR="00A81632" w:rsidRDefault="00A81632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Sum basic salary calculation command code:</w:t>
      </w:r>
    </w:p>
    <w:p w14:paraId="0D15D94E" w14:textId="766E06D7" w:rsidR="00A81632" w:rsidRDefault="00A81632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A81632">
        <w:rPr>
          <w:rFonts w:ascii="Arial" w:hAnsi="Arial" w:cs="Arial"/>
          <w:b/>
          <w:bCs/>
          <w:sz w:val="20"/>
          <w:szCs w:val="20"/>
        </w:rPr>
        <w:t>db.salary</w:t>
      </w:r>
      <w:proofErr w:type="gramEnd"/>
      <w:r w:rsidRPr="00A81632">
        <w:rPr>
          <w:rFonts w:ascii="Arial" w:hAnsi="Arial" w:cs="Arial"/>
          <w:b/>
          <w:bCs/>
          <w:sz w:val="20"/>
          <w:szCs w:val="20"/>
        </w:rPr>
        <w:t>.aggregate([{$project:{basic:{$add:["$basicsal","$hr","$lta"]}}}]);</w:t>
      </w:r>
    </w:p>
    <w:p w14:paraId="15C97837" w14:textId="77777777" w:rsidR="00F227FF" w:rsidRDefault="00F227FF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F69721C" w14:textId="741FCF5C" w:rsidR="00F227FF" w:rsidRDefault="00F227FF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Calculation of basic salary:</w:t>
      </w:r>
    </w:p>
    <w:p w14:paraId="074E9A34" w14:textId="3C16DDE3" w:rsidR="00F227FF" w:rsidRPr="00770F10" w:rsidRDefault="00F227FF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70F1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770F10">
        <w:rPr>
          <w:rFonts w:ascii="Arial" w:hAnsi="Arial" w:cs="Arial"/>
          <w:b/>
          <w:bCs/>
          <w:sz w:val="20"/>
          <w:szCs w:val="20"/>
        </w:rPr>
        <w:t>db.salary</w:t>
      </w:r>
      <w:proofErr w:type="gramEnd"/>
      <w:r w:rsidRPr="00770F10">
        <w:rPr>
          <w:rFonts w:ascii="Arial" w:hAnsi="Arial" w:cs="Arial"/>
          <w:b/>
          <w:bCs/>
          <w:sz w:val="20"/>
          <w:szCs w:val="20"/>
        </w:rPr>
        <w:t>.aggregate([{$project:{name:1,gross_salary:{$subtract:[{$add:["$basicsal","$hr","$lta"]},"$pf"]} }}]);</w:t>
      </w:r>
    </w:p>
    <w:p w14:paraId="7EE77DD3" w14:textId="77777777" w:rsidR="00A81632" w:rsidRPr="00620ACF" w:rsidRDefault="00A81632" w:rsidP="00D3272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3B4BF92" w14:textId="1DF20D8E" w:rsidR="002008CB" w:rsidRDefault="004B122E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</w:t>
      </w:r>
      <w:r w:rsidRPr="004B122E">
        <w:rPr>
          <w:rFonts w:ascii="Arial" w:hAnsi="Arial" w:cs="Arial"/>
          <w:b/>
          <w:bCs/>
          <w:sz w:val="22"/>
          <w:szCs w:val="22"/>
        </w:rPr>
        <w:t>aggregate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5E22621" w14:textId="7791CC84" w:rsidR="002B3C79" w:rsidRDefault="002B3C79" w:rsidP="00881578">
      <w:pPr>
        <w:rPr>
          <w:rFonts w:ascii="Arial" w:hAnsi="Arial" w:cs="Arial"/>
          <w:b/>
          <w:bCs/>
          <w:sz w:val="22"/>
          <w:szCs w:val="22"/>
        </w:rPr>
      </w:pPr>
    </w:p>
    <w:p w14:paraId="3EAC9851" w14:textId="2B0E41B8" w:rsidR="004B122E" w:rsidRDefault="004B122E" w:rsidP="002B3C7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4B122E">
        <w:rPr>
          <w:rFonts w:ascii="Arial" w:hAnsi="Arial" w:cs="Arial"/>
          <w:b/>
          <w:bCs/>
          <w:sz w:val="22"/>
          <w:szCs w:val="22"/>
        </w:rPr>
        <w:t>db.faculty</w:t>
      </w:r>
      <w:proofErr w:type="gramEnd"/>
      <w:r w:rsidRPr="004B122E">
        <w:rPr>
          <w:rFonts w:ascii="Arial" w:hAnsi="Arial" w:cs="Arial"/>
          <w:b/>
          <w:bCs/>
          <w:sz w:val="22"/>
          <w:szCs w:val="22"/>
        </w:rPr>
        <w:t>.aggregate([{$project:{name:1,loc:1,favoriteskill:{$arrayElemAt:["$skills",1]}}}]);</w:t>
      </w:r>
    </w:p>
    <w:p w14:paraId="0C9E25D5" w14:textId="59D6AC1B" w:rsidR="002B3C79" w:rsidRDefault="002B3C79" w:rsidP="002B3C79">
      <w:pPr>
        <w:spacing w:line="276" w:lineRule="auto"/>
        <w:rPr>
          <w:rFonts w:ascii="Arial" w:hAnsi="Arial" w:cs="Arial"/>
          <w:sz w:val="22"/>
          <w:szCs w:val="22"/>
        </w:rPr>
      </w:pPr>
      <w:r w:rsidRPr="009B11DD">
        <w:rPr>
          <w:rFonts w:ascii="Arial" w:hAnsi="Arial" w:cs="Arial"/>
          <w:sz w:val="22"/>
          <w:szCs w:val="22"/>
        </w:rPr>
        <w:t>***It’s only array purpose use.</w:t>
      </w:r>
    </w:p>
    <w:p w14:paraId="2CF281B0" w14:textId="77777777" w:rsidR="00960272" w:rsidRPr="00960272" w:rsidRDefault="00960272" w:rsidP="002B3C7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5E003C67" w14:textId="09C174BB" w:rsidR="00960272" w:rsidRPr="00960272" w:rsidRDefault="00960272" w:rsidP="002B3C7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60272">
        <w:rPr>
          <w:rFonts w:ascii="Arial" w:hAnsi="Arial" w:cs="Arial"/>
          <w:b/>
          <w:bCs/>
          <w:sz w:val="22"/>
          <w:szCs w:val="22"/>
        </w:rPr>
        <w:t xml:space="preserve">Array To </w:t>
      </w:r>
      <w:proofErr w:type="spellStart"/>
      <w:r w:rsidRPr="00960272">
        <w:rPr>
          <w:rFonts w:ascii="Arial" w:hAnsi="Arial" w:cs="Arial"/>
          <w:b/>
          <w:bCs/>
          <w:sz w:val="22"/>
          <w:szCs w:val="22"/>
        </w:rPr>
        <w:t>ObjectNotation</w:t>
      </w:r>
      <w:proofErr w:type="spellEnd"/>
      <w:r w:rsidRPr="00960272">
        <w:rPr>
          <w:rFonts w:ascii="Arial" w:hAnsi="Arial" w:cs="Arial"/>
          <w:b/>
          <w:bCs/>
          <w:sz w:val="22"/>
          <w:szCs w:val="22"/>
        </w:rPr>
        <w:t>:</w:t>
      </w:r>
    </w:p>
    <w:p w14:paraId="464D804B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0272">
        <w:rPr>
          <w:rFonts w:ascii="Arial" w:hAnsi="Arial" w:cs="Arial"/>
          <w:sz w:val="22"/>
          <w:szCs w:val="22"/>
        </w:rPr>
        <w:t>db.arrarToObject.insertMany</w:t>
      </w:r>
      <w:proofErr w:type="spellEnd"/>
      <w:proofErr w:type="gramEnd"/>
      <w:r w:rsidRPr="00960272">
        <w:rPr>
          <w:rFonts w:ascii="Arial" w:hAnsi="Arial" w:cs="Arial"/>
          <w:sz w:val="22"/>
          <w:szCs w:val="22"/>
        </w:rPr>
        <w:t>([</w:t>
      </w:r>
    </w:p>
    <w:p w14:paraId="263F9DE8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r w:rsidRPr="00960272">
        <w:rPr>
          <w:rFonts w:ascii="Arial" w:hAnsi="Arial" w:cs="Arial"/>
          <w:sz w:val="22"/>
          <w:szCs w:val="22"/>
        </w:rPr>
        <w:tab/>
      </w:r>
      <w:r w:rsidRPr="00960272">
        <w:rPr>
          <w:rFonts w:ascii="Arial" w:hAnsi="Arial" w:cs="Arial"/>
          <w:sz w:val="22"/>
          <w:szCs w:val="22"/>
        </w:rPr>
        <w:tab/>
        <w:t>{uid:"u100</w:t>
      </w:r>
      <w:proofErr w:type="gramStart"/>
      <w:r w:rsidRPr="00960272">
        <w:rPr>
          <w:rFonts w:ascii="Arial" w:hAnsi="Arial" w:cs="Arial"/>
          <w:sz w:val="22"/>
          <w:szCs w:val="22"/>
        </w:rPr>
        <w:t>",info</w:t>
      </w:r>
      <w:proofErr w:type="gramEnd"/>
      <w:r w:rsidRPr="00960272">
        <w:rPr>
          <w:rFonts w:ascii="Arial" w:hAnsi="Arial" w:cs="Arial"/>
          <w:sz w:val="22"/>
          <w:szCs w:val="22"/>
        </w:rPr>
        <w:t>:[["id",10],["city","</w:t>
      </w:r>
      <w:proofErr w:type="spellStart"/>
      <w:r w:rsidRPr="00960272">
        <w:rPr>
          <w:rFonts w:ascii="Arial" w:hAnsi="Arial" w:cs="Arial"/>
          <w:sz w:val="22"/>
          <w:szCs w:val="22"/>
        </w:rPr>
        <w:t>kolkata</w:t>
      </w:r>
      <w:proofErr w:type="spellEnd"/>
      <w:r w:rsidRPr="00960272">
        <w:rPr>
          <w:rFonts w:ascii="Arial" w:hAnsi="Arial" w:cs="Arial"/>
          <w:sz w:val="22"/>
          <w:szCs w:val="22"/>
        </w:rPr>
        <w:t>"],["age",35]]}</w:t>
      </w:r>
      <w:r w:rsidRPr="00960272">
        <w:rPr>
          <w:rFonts w:ascii="Arial" w:hAnsi="Arial" w:cs="Arial"/>
          <w:sz w:val="22"/>
          <w:szCs w:val="22"/>
        </w:rPr>
        <w:tab/>
      </w:r>
    </w:p>
    <w:p w14:paraId="71998CE5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r w:rsidRPr="00960272">
        <w:rPr>
          <w:rFonts w:ascii="Arial" w:hAnsi="Arial" w:cs="Arial"/>
          <w:sz w:val="22"/>
          <w:szCs w:val="22"/>
        </w:rPr>
        <w:t>]);</w:t>
      </w:r>
    </w:p>
    <w:p w14:paraId="2ABF0F33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</w:p>
    <w:p w14:paraId="7EB6E17A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0272">
        <w:rPr>
          <w:rFonts w:ascii="Arial" w:hAnsi="Arial" w:cs="Arial"/>
          <w:sz w:val="22"/>
          <w:szCs w:val="22"/>
        </w:rPr>
        <w:t>db.arrarToObject.insertMany</w:t>
      </w:r>
      <w:proofErr w:type="spellEnd"/>
      <w:proofErr w:type="gramEnd"/>
      <w:r w:rsidRPr="00960272">
        <w:rPr>
          <w:rFonts w:ascii="Arial" w:hAnsi="Arial" w:cs="Arial"/>
          <w:sz w:val="22"/>
          <w:szCs w:val="22"/>
        </w:rPr>
        <w:t>([</w:t>
      </w:r>
    </w:p>
    <w:p w14:paraId="48F5103D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r w:rsidRPr="00960272">
        <w:rPr>
          <w:rFonts w:ascii="Arial" w:hAnsi="Arial" w:cs="Arial"/>
          <w:sz w:val="22"/>
          <w:szCs w:val="22"/>
        </w:rPr>
        <w:t>{uid:"ul01</w:t>
      </w:r>
      <w:proofErr w:type="gramStart"/>
      <w:r w:rsidRPr="00960272">
        <w:rPr>
          <w:rFonts w:ascii="Arial" w:hAnsi="Arial" w:cs="Arial"/>
          <w:sz w:val="22"/>
          <w:szCs w:val="22"/>
        </w:rPr>
        <w:t>",info</w:t>
      </w:r>
      <w:proofErr w:type="gramEnd"/>
      <w:r w:rsidRPr="00960272">
        <w:rPr>
          <w:rFonts w:ascii="Arial" w:hAnsi="Arial" w:cs="Arial"/>
          <w:sz w:val="22"/>
          <w:szCs w:val="22"/>
        </w:rPr>
        <w:t>:[{"k":"id","v":15},{"k":"city","v":"pune"},{"k":"age","v":40}]}</w:t>
      </w:r>
    </w:p>
    <w:p w14:paraId="7C7CC501" w14:textId="77777777" w:rsidR="00960272" w:rsidRPr="00960272" w:rsidRDefault="00960272" w:rsidP="00960272">
      <w:pPr>
        <w:spacing w:line="276" w:lineRule="auto"/>
        <w:rPr>
          <w:rFonts w:ascii="Arial" w:hAnsi="Arial" w:cs="Arial"/>
          <w:sz w:val="22"/>
          <w:szCs w:val="22"/>
        </w:rPr>
      </w:pPr>
      <w:r w:rsidRPr="00960272">
        <w:rPr>
          <w:rFonts w:ascii="Arial" w:hAnsi="Arial" w:cs="Arial"/>
          <w:sz w:val="22"/>
          <w:szCs w:val="22"/>
        </w:rPr>
        <w:t>])</w:t>
      </w:r>
    </w:p>
    <w:p w14:paraId="599EB731" w14:textId="2EF61AFF" w:rsidR="00960272" w:rsidRPr="00960272" w:rsidRDefault="00960272" w:rsidP="00960272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60272">
        <w:rPr>
          <w:rFonts w:ascii="Arial" w:hAnsi="Arial" w:cs="Arial"/>
          <w:b/>
          <w:bCs/>
          <w:sz w:val="22"/>
          <w:szCs w:val="22"/>
        </w:rPr>
        <w:t>Query:</w:t>
      </w:r>
    </w:p>
    <w:p w14:paraId="09BB0FC8" w14:textId="38E6A825" w:rsidR="00960272" w:rsidRPr="00960272" w:rsidRDefault="00960272" w:rsidP="00960272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960272">
        <w:rPr>
          <w:rFonts w:ascii="Arial" w:hAnsi="Arial" w:cs="Arial"/>
          <w:b/>
          <w:bCs/>
          <w:sz w:val="22"/>
          <w:szCs w:val="22"/>
        </w:rPr>
        <w:t>db.arrarToObject.aggregate</w:t>
      </w:r>
      <w:proofErr w:type="gramEnd"/>
      <w:r w:rsidRPr="00960272">
        <w:rPr>
          <w:rFonts w:ascii="Arial" w:hAnsi="Arial" w:cs="Arial"/>
          <w:b/>
          <w:bCs/>
          <w:sz w:val="22"/>
          <w:szCs w:val="22"/>
        </w:rPr>
        <w:t>([{$project:{uid:1,resultobj:{$arrayToObject:"$info"}}}]);</w:t>
      </w:r>
    </w:p>
    <w:p w14:paraId="67D07E13" w14:textId="77777777" w:rsidR="00960272" w:rsidRDefault="00960272" w:rsidP="002B3C79">
      <w:pPr>
        <w:spacing w:line="276" w:lineRule="auto"/>
        <w:rPr>
          <w:rFonts w:ascii="Arial" w:hAnsi="Arial" w:cs="Arial"/>
          <w:sz w:val="22"/>
          <w:szCs w:val="22"/>
        </w:rPr>
      </w:pPr>
    </w:p>
    <w:p w14:paraId="332D8D23" w14:textId="5E03EFF0" w:rsidR="00896463" w:rsidRPr="00FE6FB5" w:rsidRDefault="00896463" w:rsidP="002B3C79">
      <w:pPr>
        <w:spacing w:line="276" w:lineRule="auto"/>
        <w:rPr>
          <w:rFonts w:ascii="Arial" w:hAnsi="Arial" w:cs="Arial"/>
          <w:sz w:val="22"/>
          <w:szCs w:val="22"/>
        </w:rPr>
      </w:pPr>
      <w:r w:rsidRPr="00FE6FB5">
        <w:rPr>
          <w:rFonts w:ascii="Arial" w:hAnsi="Arial" w:cs="Arial"/>
          <w:sz w:val="22"/>
          <w:szCs w:val="22"/>
        </w:rPr>
        <w:t>Concatenate Array</w:t>
      </w:r>
    </w:p>
    <w:p w14:paraId="6DA3F57E" w14:textId="77777777" w:rsidR="00896463" w:rsidRPr="00896463" w:rsidRDefault="00896463" w:rsidP="00896463">
      <w:pPr>
        <w:spacing w:line="276" w:lineRule="auto"/>
        <w:rPr>
          <w:rFonts w:ascii="Arial" w:hAnsi="Arial" w:cs="Arial"/>
          <w:sz w:val="22"/>
          <w:szCs w:val="22"/>
        </w:rPr>
      </w:pPr>
    </w:p>
    <w:p w14:paraId="460DCC7F" w14:textId="77777777" w:rsidR="00896463" w:rsidRPr="00896463" w:rsidRDefault="00896463" w:rsidP="00896463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6463">
        <w:rPr>
          <w:rFonts w:ascii="Arial" w:hAnsi="Arial" w:cs="Arial"/>
          <w:sz w:val="22"/>
          <w:szCs w:val="22"/>
        </w:rPr>
        <w:lastRenderedPageBreak/>
        <w:t>db.arrmerge</w:t>
      </w:r>
      <w:proofErr w:type="gramEnd"/>
      <w:r w:rsidRPr="00896463">
        <w:rPr>
          <w:rFonts w:ascii="Arial" w:hAnsi="Arial" w:cs="Arial"/>
          <w:sz w:val="22"/>
          <w:szCs w:val="22"/>
        </w:rPr>
        <w:t>.insertMany</w:t>
      </w:r>
      <w:proofErr w:type="spellEnd"/>
      <w:r w:rsidRPr="00896463">
        <w:rPr>
          <w:rFonts w:ascii="Arial" w:hAnsi="Arial" w:cs="Arial"/>
          <w:sz w:val="22"/>
          <w:szCs w:val="22"/>
        </w:rPr>
        <w:t>([</w:t>
      </w:r>
    </w:p>
    <w:p w14:paraId="1A6B095E" w14:textId="77777777" w:rsidR="00896463" w:rsidRPr="00896463" w:rsidRDefault="00896463" w:rsidP="00896463">
      <w:pPr>
        <w:spacing w:line="276" w:lineRule="auto"/>
        <w:rPr>
          <w:rFonts w:ascii="Arial" w:hAnsi="Arial" w:cs="Arial"/>
          <w:sz w:val="22"/>
          <w:szCs w:val="22"/>
        </w:rPr>
      </w:pPr>
      <w:r w:rsidRPr="00896463">
        <w:rPr>
          <w:rFonts w:ascii="Arial" w:hAnsi="Arial" w:cs="Arial"/>
          <w:sz w:val="22"/>
          <w:szCs w:val="22"/>
        </w:rPr>
        <w:t>{uid:</w:t>
      </w:r>
      <w:proofErr w:type="gramStart"/>
      <w:r w:rsidRPr="00896463">
        <w:rPr>
          <w:rFonts w:ascii="Arial" w:hAnsi="Arial" w:cs="Arial"/>
          <w:sz w:val="22"/>
          <w:szCs w:val="22"/>
        </w:rPr>
        <w:t>11,sub</w:t>
      </w:r>
      <w:proofErr w:type="gramEnd"/>
      <w:r w:rsidRPr="00896463">
        <w:rPr>
          <w:rFonts w:ascii="Arial" w:hAnsi="Arial" w:cs="Arial"/>
          <w:sz w:val="22"/>
          <w:szCs w:val="22"/>
        </w:rPr>
        <w:t>:["</w:t>
      </w:r>
      <w:proofErr w:type="spellStart"/>
      <w:r w:rsidRPr="00896463">
        <w:rPr>
          <w:rFonts w:ascii="Arial" w:hAnsi="Arial" w:cs="Arial"/>
          <w:sz w:val="22"/>
          <w:szCs w:val="22"/>
        </w:rPr>
        <w:t>math","physics</w:t>
      </w:r>
      <w:proofErr w:type="spellEnd"/>
      <w:r w:rsidRPr="00896463">
        <w:rPr>
          <w:rFonts w:ascii="Arial" w:hAnsi="Arial" w:cs="Arial"/>
          <w:sz w:val="22"/>
          <w:szCs w:val="22"/>
        </w:rPr>
        <w:t>"],books:["</w:t>
      </w:r>
      <w:proofErr w:type="spellStart"/>
      <w:r w:rsidRPr="00896463">
        <w:rPr>
          <w:rFonts w:ascii="Arial" w:hAnsi="Arial" w:cs="Arial"/>
          <w:sz w:val="22"/>
          <w:szCs w:val="22"/>
        </w:rPr>
        <w:t>c++</w:t>
      </w:r>
      <w:proofErr w:type="spellEnd"/>
      <w:r w:rsidRPr="008964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463">
        <w:rPr>
          <w:rFonts w:ascii="Arial" w:hAnsi="Arial" w:cs="Arial"/>
          <w:sz w:val="22"/>
          <w:szCs w:val="22"/>
        </w:rPr>
        <w:t>book","math</w:t>
      </w:r>
      <w:proofErr w:type="spellEnd"/>
      <w:r w:rsidRPr="00896463">
        <w:rPr>
          <w:rFonts w:ascii="Arial" w:hAnsi="Arial" w:cs="Arial"/>
          <w:sz w:val="22"/>
          <w:szCs w:val="22"/>
        </w:rPr>
        <w:t xml:space="preserve"> book"]},{uid:12,sub:["</w:t>
      </w:r>
      <w:proofErr w:type="spellStart"/>
      <w:r w:rsidRPr="00896463">
        <w:rPr>
          <w:rFonts w:ascii="Arial" w:hAnsi="Arial" w:cs="Arial"/>
          <w:sz w:val="22"/>
          <w:szCs w:val="22"/>
        </w:rPr>
        <w:t>english</w:t>
      </w:r>
      <w:proofErr w:type="spellEnd"/>
      <w:r w:rsidRPr="00896463">
        <w:rPr>
          <w:rFonts w:ascii="Arial" w:hAnsi="Arial" w:cs="Arial"/>
          <w:sz w:val="22"/>
          <w:szCs w:val="22"/>
        </w:rPr>
        <w:t>","biology"],books:["</w:t>
      </w:r>
      <w:proofErr w:type="spellStart"/>
      <w:r w:rsidRPr="00896463">
        <w:rPr>
          <w:rFonts w:ascii="Arial" w:hAnsi="Arial" w:cs="Arial"/>
          <w:sz w:val="22"/>
          <w:szCs w:val="22"/>
        </w:rPr>
        <w:t>english</w:t>
      </w:r>
      <w:proofErr w:type="spellEnd"/>
      <w:r w:rsidRPr="008964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463">
        <w:rPr>
          <w:rFonts w:ascii="Arial" w:hAnsi="Arial" w:cs="Arial"/>
          <w:sz w:val="22"/>
          <w:szCs w:val="22"/>
        </w:rPr>
        <w:t>book","biology</w:t>
      </w:r>
      <w:proofErr w:type="spellEnd"/>
      <w:r w:rsidRPr="00896463">
        <w:rPr>
          <w:rFonts w:ascii="Arial" w:hAnsi="Arial" w:cs="Arial"/>
          <w:sz w:val="22"/>
          <w:szCs w:val="22"/>
        </w:rPr>
        <w:t xml:space="preserve"> book"]}</w:t>
      </w:r>
    </w:p>
    <w:p w14:paraId="17531DD6" w14:textId="77777777" w:rsidR="00896463" w:rsidRPr="00896463" w:rsidRDefault="00896463" w:rsidP="00896463">
      <w:pPr>
        <w:spacing w:line="276" w:lineRule="auto"/>
        <w:rPr>
          <w:rFonts w:ascii="Arial" w:hAnsi="Arial" w:cs="Arial"/>
          <w:sz w:val="22"/>
          <w:szCs w:val="22"/>
        </w:rPr>
      </w:pPr>
      <w:r w:rsidRPr="00896463">
        <w:rPr>
          <w:rFonts w:ascii="Arial" w:hAnsi="Arial" w:cs="Arial"/>
          <w:sz w:val="22"/>
          <w:szCs w:val="22"/>
        </w:rPr>
        <w:t>]);</w:t>
      </w:r>
    </w:p>
    <w:p w14:paraId="6AAC678B" w14:textId="77777777" w:rsidR="00896463" w:rsidRDefault="00896463" w:rsidP="00896463">
      <w:pPr>
        <w:spacing w:line="276" w:lineRule="auto"/>
        <w:rPr>
          <w:rFonts w:ascii="Arial" w:hAnsi="Arial" w:cs="Arial"/>
          <w:sz w:val="22"/>
          <w:szCs w:val="22"/>
        </w:rPr>
      </w:pPr>
    </w:p>
    <w:p w14:paraId="2475AA24" w14:textId="29B2C6C2" w:rsidR="00C2686B" w:rsidRPr="00BE56F8" w:rsidRDefault="00C2686B" w:rsidP="00896463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E56F8">
        <w:rPr>
          <w:rFonts w:ascii="Arial" w:hAnsi="Arial" w:cs="Arial"/>
          <w:b/>
          <w:bCs/>
          <w:sz w:val="22"/>
          <w:szCs w:val="22"/>
        </w:rPr>
        <w:t>Query:</w:t>
      </w:r>
    </w:p>
    <w:p w14:paraId="730D204D" w14:textId="77777777" w:rsidR="00896463" w:rsidRPr="00BE56F8" w:rsidRDefault="00896463" w:rsidP="00896463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BE56F8">
        <w:rPr>
          <w:rFonts w:ascii="Arial" w:hAnsi="Arial" w:cs="Arial"/>
          <w:b/>
          <w:bCs/>
          <w:sz w:val="22"/>
          <w:szCs w:val="22"/>
        </w:rPr>
        <w:t>db.arrmerge</w:t>
      </w:r>
      <w:proofErr w:type="gramEnd"/>
      <w:r w:rsidRPr="00BE56F8">
        <w:rPr>
          <w:rFonts w:ascii="Arial" w:hAnsi="Arial" w:cs="Arial"/>
          <w:b/>
          <w:bCs/>
          <w:sz w:val="22"/>
          <w:szCs w:val="22"/>
        </w:rPr>
        <w:t>.aggregate</w:t>
      </w:r>
      <w:proofErr w:type="spellEnd"/>
      <w:r w:rsidRPr="00BE56F8">
        <w:rPr>
          <w:rFonts w:ascii="Arial" w:hAnsi="Arial" w:cs="Arial"/>
          <w:b/>
          <w:bCs/>
          <w:sz w:val="22"/>
          <w:szCs w:val="22"/>
        </w:rPr>
        <w:t>([</w:t>
      </w:r>
    </w:p>
    <w:p w14:paraId="599D1DE3" w14:textId="77777777" w:rsidR="00896463" w:rsidRPr="00BE56F8" w:rsidRDefault="00896463" w:rsidP="00896463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E56F8">
        <w:rPr>
          <w:rFonts w:ascii="Arial" w:hAnsi="Arial" w:cs="Arial"/>
          <w:b/>
          <w:bCs/>
          <w:sz w:val="22"/>
          <w:szCs w:val="22"/>
        </w:rPr>
        <w:t>{$</w:t>
      </w:r>
      <w:proofErr w:type="gramStart"/>
      <w:r w:rsidRPr="00BE56F8">
        <w:rPr>
          <w:rFonts w:ascii="Arial" w:hAnsi="Arial" w:cs="Arial"/>
          <w:b/>
          <w:bCs/>
          <w:sz w:val="22"/>
          <w:szCs w:val="22"/>
        </w:rPr>
        <w:t>project:{</w:t>
      </w:r>
      <w:proofErr w:type="gramEnd"/>
      <w:r w:rsidRPr="00BE56F8">
        <w:rPr>
          <w:rFonts w:ascii="Arial" w:hAnsi="Arial" w:cs="Arial"/>
          <w:b/>
          <w:bCs/>
          <w:sz w:val="22"/>
          <w:szCs w:val="22"/>
        </w:rPr>
        <w:t>uid:1,knowledge:{$</w:t>
      </w:r>
      <w:proofErr w:type="spellStart"/>
      <w:r w:rsidRPr="00BE56F8">
        <w:rPr>
          <w:rFonts w:ascii="Arial" w:hAnsi="Arial" w:cs="Arial"/>
          <w:b/>
          <w:bCs/>
          <w:sz w:val="22"/>
          <w:szCs w:val="22"/>
        </w:rPr>
        <w:t>concatArrays</w:t>
      </w:r>
      <w:proofErr w:type="spellEnd"/>
      <w:r w:rsidRPr="00BE56F8">
        <w:rPr>
          <w:rFonts w:ascii="Arial" w:hAnsi="Arial" w:cs="Arial"/>
          <w:b/>
          <w:bCs/>
          <w:sz w:val="22"/>
          <w:szCs w:val="22"/>
        </w:rPr>
        <w:t>:["$</w:t>
      </w:r>
      <w:proofErr w:type="spellStart"/>
      <w:r w:rsidRPr="00BE56F8">
        <w:rPr>
          <w:rFonts w:ascii="Arial" w:hAnsi="Arial" w:cs="Arial"/>
          <w:b/>
          <w:bCs/>
          <w:sz w:val="22"/>
          <w:szCs w:val="22"/>
        </w:rPr>
        <w:t>sub","$books</w:t>
      </w:r>
      <w:proofErr w:type="spellEnd"/>
      <w:r w:rsidRPr="00BE56F8">
        <w:rPr>
          <w:rFonts w:ascii="Arial" w:hAnsi="Arial" w:cs="Arial"/>
          <w:b/>
          <w:bCs/>
          <w:sz w:val="22"/>
          <w:szCs w:val="22"/>
        </w:rPr>
        <w:t>"]}}}</w:t>
      </w:r>
    </w:p>
    <w:p w14:paraId="526DB564" w14:textId="7B90674D" w:rsidR="00896463" w:rsidRPr="00BE56F8" w:rsidRDefault="00896463" w:rsidP="00896463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E56F8">
        <w:rPr>
          <w:rFonts w:ascii="Arial" w:hAnsi="Arial" w:cs="Arial"/>
          <w:b/>
          <w:bCs/>
          <w:sz w:val="22"/>
          <w:szCs w:val="22"/>
        </w:rPr>
        <w:t>]);</w:t>
      </w:r>
    </w:p>
    <w:p w14:paraId="1EA98A97" w14:textId="77777777" w:rsidR="00911EC3" w:rsidRDefault="00911EC3" w:rsidP="00FE6FB5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66EBD64C" w14:textId="16275BD0" w:rsidR="00E738E8" w:rsidRPr="00FE6FB5" w:rsidRDefault="00E738E8" w:rsidP="00FE6FB5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FE6FB5">
        <w:rPr>
          <w:rFonts w:ascii="Arial" w:hAnsi="Arial" w:cs="Arial"/>
          <w:b/>
          <w:bCs/>
          <w:sz w:val="22"/>
          <w:szCs w:val="22"/>
          <w:u w:val="single"/>
        </w:rPr>
        <w:t xml:space="preserve">Array True &amp; </w:t>
      </w:r>
      <w:r w:rsidR="00FE6FB5" w:rsidRPr="00FE6FB5">
        <w:rPr>
          <w:rFonts w:ascii="Arial" w:hAnsi="Arial" w:cs="Arial"/>
          <w:b/>
          <w:bCs/>
          <w:sz w:val="22"/>
          <w:szCs w:val="22"/>
          <w:u w:val="single"/>
        </w:rPr>
        <w:t>False</w:t>
      </w:r>
    </w:p>
    <w:p w14:paraId="790CA2D4" w14:textId="736E8DA0" w:rsidR="00E738E8" w:rsidRDefault="00E738E8" w:rsidP="00FE6FB5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E738E8">
        <w:rPr>
          <w:rFonts w:ascii="Arial" w:hAnsi="Arial" w:cs="Arial"/>
          <w:b/>
          <w:bCs/>
          <w:sz w:val="22"/>
          <w:szCs w:val="22"/>
        </w:rPr>
        <w:t>db.faculty</w:t>
      </w:r>
      <w:proofErr w:type="gramEnd"/>
      <w:r w:rsidRPr="00E738E8">
        <w:rPr>
          <w:rFonts w:ascii="Arial" w:hAnsi="Arial" w:cs="Arial"/>
          <w:b/>
          <w:bCs/>
          <w:sz w:val="22"/>
          <w:szCs w:val="22"/>
        </w:rPr>
        <w:t>.aggregate([{$project:{name:1,loc:1,isactive:{$in:["react","$skills"]}}}]);</w:t>
      </w:r>
    </w:p>
    <w:p w14:paraId="448FC7CA" w14:textId="77777777" w:rsidR="004B122E" w:rsidRDefault="004B122E" w:rsidP="00FE6FB5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535BC78F" w14:textId="77777777" w:rsidR="004B122E" w:rsidRDefault="004B122E" w:rsidP="00881578">
      <w:pPr>
        <w:rPr>
          <w:rFonts w:ascii="Arial" w:hAnsi="Arial" w:cs="Arial"/>
          <w:b/>
          <w:bCs/>
          <w:sz w:val="22"/>
          <w:szCs w:val="22"/>
        </w:rPr>
      </w:pPr>
    </w:p>
    <w:p w14:paraId="04B442A5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r w:rsidRPr="00C8424C">
        <w:rPr>
          <w:rFonts w:ascii="Arial" w:hAnsi="Arial" w:cs="Arial"/>
          <w:b/>
          <w:bCs/>
          <w:sz w:val="22"/>
          <w:szCs w:val="22"/>
        </w:rPr>
        <w:t>Array Index find:</w:t>
      </w:r>
    </w:p>
    <w:p w14:paraId="126D6EFD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C8424C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C8424C">
        <w:rPr>
          <w:rFonts w:ascii="Arial" w:hAnsi="Arial" w:cs="Arial"/>
          <w:b/>
          <w:bCs/>
          <w:sz w:val="22"/>
          <w:szCs w:val="22"/>
        </w:rPr>
        <w:t>("fruits");</w:t>
      </w:r>
    </w:p>
    <w:p w14:paraId="0B47987C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</w:p>
    <w:p w14:paraId="54B185D7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C8424C">
        <w:rPr>
          <w:rFonts w:ascii="Arial" w:hAnsi="Arial" w:cs="Arial"/>
          <w:b/>
          <w:bCs/>
          <w:sz w:val="22"/>
          <w:szCs w:val="22"/>
        </w:rPr>
        <w:t>db.fruits</w:t>
      </w:r>
      <w:proofErr w:type="gramEnd"/>
      <w:r w:rsidRPr="00C8424C">
        <w:rPr>
          <w:rFonts w:ascii="Arial" w:hAnsi="Arial" w:cs="Arial"/>
          <w:b/>
          <w:bCs/>
          <w:sz w:val="22"/>
          <w:szCs w:val="22"/>
        </w:rPr>
        <w:t>.insertMany</w:t>
      </w:r>
      <w:proofErr w:type="spellEnd"/>
      <w:r w:rsidRPr="00C8424C">
        <w:rPr>
          <w:rFonts w:ascii="Arial" w:hAnsi="Arial" w:cs="Arial"/>
          <w:b/>
          <w:bCs/>
          <w:sz w:val="22"/>
          <w:szCs w:val="22"/>
        </w:rPr>
        <w:t>([</w:t>
      </w:r>
    </w:p>
    <w:p w14:paraId="39687D2C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r w:rsidRPr="00C8424C">
        <w:rPr>
          <w:rFonts w:ascii="Arial" w:hAnsi="Arial" w:cs="Arial"/>
          <w:b/>
          <w:bCs/>
          <w:sz w:val="22"/>
          <w:szCs w:val="22"/>
        </w:rPr>
        <w:t>{find:</w:t>
      </w:r>
      <w:proofErr w:type="gramStart"/>
      <w:r w:rsidRPr="00C8424C">
        <w:rPr>
          <w:rFonts w:ascii="Arial" w:hAnsi="Arial" w:cs="Arial"/>
          <w:b/>
          <w:bCs/>
          <w:sz w:val="22"/>
          <w:szCs w:val="22"/>
        </w:rPr>
        <w:t>10,fruitnm</w:t>
      </w:r>
      <w:proofErr w:type="gramEnd"/>
      <w:r w:rsidRPr="00C8424C">
        <w:rPr>
          <w:rFonts w:ascii="Arial" w:hAnsi="Arial" w:cs="Arial"/>
          <w:b/>
          <w:bCs/>
          <w:sz w:val="22"/>
          <w:szCs w:val="22"/>
        </w:rPr>
        <w:t>:["apple","grapes","banana","apple","guava","apple"]}</w:t>
      </w:r>
    </w:p>
    <w:p w14:paraId="7896C252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r w:rsidRPr="00C8424C">
        <w:rPr>
          <w:rFonts w:ascii="Arial" w:hAnsi="Arial" w:cs="Arial"/>
          <w:b/>
          <w:bCs/>
          <w:sz w:val="22"/>
          <w:szCs w:val="22"/>
        </w:rPr>
        <w:t>]);</w:t>
      </w:r>
    </w:p>
    <w:p w14:paraId="4AA9AC9D" w14:textId="77777777" w:rsidR="00C8424C" w:rsidRP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</w:p>
    <w:p w14:paraId="6A4FE15E" w14:textId="288370A9" w:rsidR="00C8424C" w:rsidRPr="00C8424C" w:rsidRDefault="00DB6B64" w:rsidP="00C8424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Query:</w:t>
      </w:r>
    </w:p>
    <w:p w14:paraId="1FF49D75" w14:textId="1585C74A" w:rsidR="00C8424C" w:rsidRDefault="00C8424C" w:rsidP="00C8424C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C8424C">
        <w:rPr>
          <w:rFonts w:ascii="Arial" w:hAnsi="Arial" w:cs="Arial"/>
          <w:b/>
          <w:bCs/>
          <w:sz w:val="22"/>
          <w:szCs w:val="22"/>
        </w:rPr>
        <w:t>db.fruits</w:t>
      </w:r>
      <w:proofErr w:type="gramEnd"/>
      <w:r w:rsidRPr="00C8424C">
        <w:rPr>
          <w:rFonts w:ascii="Arial" w:hAnsi="Arial" w:cs="Arial"/>
          <w:b/>
          <w:bCs/>
          <w:sz w:val="22"/>
          <w:szCs w:val="22"/>
        </w:rPr>
        <w:t>.aggregate([{$project:{fid:1,srchresult:{$indexOfArray:["$fruitnm","grapes"]}}}]);</w:t>
      </w:r>
    </w:p>
    <w:p w14:paraId="43BFE4AB" w14:textId="77777777" w:rsidR="00C8424C" w:rsidRDefault="00C8424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243449AA" w14:textId="4128A6B7" w:rsidR="00C8424C" w:rsidRDefault="00F3664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</w:t>
      </w:r>
      <w:r w:rsidRPr="00F3664C">
        <w:rPr>
          <w:rFonts w:ascii="Arial" w:hAnsi="Arial" w:cs="Arial"/>
          <w:b/>
          <w:bCs/>
          <w:sz w:val="22"/>
          <w:szCs w:val="22"/>
        </w:rPr>
        <w:t>distinct</w:t>
      </w:r>
      <w:r w:rsidR="00F53A28">
        <w:rPr>
          <w:rFonts w:ascii="Arial" w:hAnsi="Arial" w:cs="Arial"/>
          <w:b/>
          <w:bCs/>
          <w:sz w:val="22"/>
          <w:szCs w:val="22"/>
        </w:rPr>
        <w:t>:</w:t>
      </w:r>
    </w:p>
    <w:p w14:paraId="4647B939" w14:textId="3079B297" w:rsidR="00DB6B64" w:rsidRDefault="00FF0465" w:rsidP="00881578">
      <w:pPr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FF0465">
        <w:rPr>
          <w:rFonts w:ascii="Arial" w:hAnsi="Arial" w:cs="Arial"/>
          <w:b/>
          <w:bCs/>
          <w:sz w:val="22"/>
          <w:szCs w:val="22"/>
        </w:rPr>
        <w:t>db.runCommand</w:t>
      </w:r>
      <w:proofErr w:type="spellEnd"/>
      <w:proofErr w:type="gramEnd"/>
      <w:r w:rsidRPr="00FF0465">
        <w:rPr>
          <w:rFonts w:ascii="Arial" w:hAnsi="Arial" w:cs="Arial"/>
          <w:b/>
          <w:bCs/>
          <w:sz w:val="22"/>
          <w:szCs w:val="22"/>
        </w:rPr>
        <w:t>({distinct:"fruits",key:"</w:t>
      </w:r>
      <w:proofErr w:type="spellStart"/>
      <w:r w:rsidRPr="00FF0465">
        <w:rPr>
          <w:rFonts w:ascii="Arial" w:hAnsi="Arial" w:cs="Arial"/>
          <w:b/>
          <w:bCs/>
          <w:sz w:val="22"/>
          <w:szCs w:val="22"/>
        </w:rPr>
        <w:t>fruitnm</w:t>
      </w:r>
      <w:proofErr w:type="spellEnd"/>
      <w:r w:rsidRPr="00FF0465">
        <w:rPr>
          <w:rFonts w:ascii="Arial" w:hAnsi="Arial" w:cs="Arial"/>
          <w:b/>
          <w:bCs/>
          <w:sz w:val="22"/>
          <w:szCs w:val="22"/>
        </w:rPr>
        <w:t>"});</w:t>
      </w:r>
    </w:p>
    <w:p w14:paraId="47624481" w14:textId="77777777" w:rsidR="00DB6B64" w:rsidRDefault="00DB6B64" w:rsidP="00881578">
      <w:pPr>
        <w:rPr>
          <w:rFonts w:ascii="Arial" w:hAnsi="Arial" w:cs="Arial"/>
          <w:b/>
          <w:bCs/>
          <w:sz w:val="22"/>
          <w:szCs w:val="22"/>
        </w:rPr>
      </w:pPr>
    </w:p>
    <w:p w14:paraId="1B79C0F5" w14:textId="77777777" w:rsidR="0069361B" w:rsidRDefault="0069361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08CFEF38" w14:textId="77777777" w:rsidR="0069361B" w:rsidRDefault="0069361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3798603" w14:textId="77777777" w:rsidR="0069361B" w:rsidRDefault="0069361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24EA4B08" w14:textId="77777777" w:rsidR="0069361B" w:rsidRDefault="0069361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6C0156DB" w14:textId="77777777" w:rsidR="0069361B" w:rsidRDefault="0069361B" w:rsidP="00881578">
      <w:pPr>
        <w:rPr>
          <w:rFonts w:ascii="Arial" w:hAnsi="Arial" w:cs="Arial"/>
          <w:b/>
          <w:bCs/>
          <w:sz w:val="22"/>
          <w:szCs w:val="22"/>
        </w:rPr>
      </w:pPr>
    </w:p>
    <w:p w14:paraId="40E85E7E" w14:textId="5FD33CD6" w:rsidR="001B038A" w:rsidRDefault="008722D5" w:rsidP="00881578">
      <w:pPr>
        <w:rPr>
          <w:rFonts w:ascii="Arial" w:hAnsi="Arial" w:cs="Arial"/>
          <w:b/>
          <w:bCs/>
          <w:u w:val="single"/>
        </w:rPr>
      </w:pPr>
      <w:r w:rsidRPr="000F717A">
        <w:rPr>
          <w:rFonts w:ascii="Arial" w:hAnsi="Arial" w:cs="Arial"/>
          <w:b/>
          <w:bCs/>
          <w:u w:val="single"/>
        </w:rPr>
        <w:t>Calculate simple interest annually</w:t>
      </w:r>
      <w:r w:rsidR="00BD5D7A">
        <w:rPr>
          <w:rFonts w:ascii="Arial" w:hAnsi="Arial" w:cs="Arial"/>
          <w:b/>
          <w:bCs/>
          <w:u w:val="single"/>
        </w:rPr>
        <w:t>:</w:t>
      </w:r>
    </w:p>
    <w:p w14:paraId="6FCA01C1" w14:textId="77777777" w:rsidR="003C65B5" w:rsidRDefault="003C65B5" w:rsidP="000005F3">
      <w:pPr>
        <w:rPr>
          <w:rFonts w:ascii="Arial" w:hAnsi="Arial" w:cs="Arial"/>
          <w:b/>
          <w:bCs/>
        </w:rPr>
      </w:pPr>
    </w:p>
    <w:p w14:paraId="4CC00889" w14:textId="5AC26C85" w:rsidR="003A1BDA" w:rsidRPr="003C65B5" w:rsidRDefault="003C65B5" w:rsidP="000005F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 xml:space="preserve">  </w:t>
      </w:r>
      <w:r w:rsidRPr="003C65B5">
        <w:rPr>
          <w:rFonts w:ascii="Arial" w:hAnsi="Arial" w:cs="Arial"/>
          <w:b/>
          <w:bCs/>
          <w:sz w:val="22"/>
          <w:szCs w:val="22"/>
        </w:rPr>
        <w:t>Create a collection:</w:t>
      </w:r>
    </w:p>
    <w:p w14:paraId="609F3B94" w14:textId="52FDE656" w:rsidR="003C65B5" w:rsidRDefault="003C65B5" w:rsidP="000005F3">
      <w:pPr>
        <w:rPr>
          <w:rFonts w:ascii="Arial" w:hAnsi="Arial" w:cs="Arial"/>
          <w:b/>
          <w:bCs/>
          <w:sz w:val="22"/>
          <w:szCs w:val="22"/>
        </w:rPr>
      </w:pPr>
      <w:r w:rsidRPr="003C65B5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3C65B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3C65B5">
        <w:rPr>
          <w:rFonts w:ascii="Arial" w:hAnsi="Arial" w:cs="Arial"/>
          <w:b/>
          <w:bCs/>
          <w:sz w:val="22"/>
          <w:szCs w:val="22"/>
        </w:rPr>
        <w:t>db.createCollection</w:t>
      </w:r>
      <w:proofErr w:type="spellEnd"/>
      <w:proofErr w:type="gramEnd"/>
      <w:r w:rsidRPr="003C65B5">
        <w:rPr>
          <w:rFonts w:ascii="Arial" w:hAnsi="Arial" w:cs="Arial"/>
          <w:b/>
          <w:bCs/>
          <w:sz w:val="22"/>
          <w:szCs w:val="22"/>
        </w:rPr>
        <w:t>("calculation");</w:t>
      </w:r>
    </w:p>
    <w:p w14:paraId="08DA31C0" w14:textId="77777777" w:rsidR="008515A3" w:rsidRDefault="008515A3" w:rsidP="00881578">
      <w:pPr>
        <w:rPr>
          <w:rFonts w:ascii="Arial" w:hAnsi="Arial" w:cs="Arial"/>
          <w:b/>
          <w:bCs/>
          <w:sz w:val="22"/>
          <w:szCs w:val="22"/>
        </w:rPr>
      </w:pPr>
    </w:p>
    <w:p w14:paraId="7DC71D77" w14:textId="3B0F9FEE" w:rsidR="003C65B5" w:rsidRDefault="008515A3" w:rsidP="000A2F9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Data insert into the collection:</w:t>
      </w:r>
    </w:p>
    <w:p w14:paraId="3819A518" w14:textId="480F97FD" w:rsidR="008515A3" w:rsidRDefault="008515A3" w:rsidP="000A2F9C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8515A3">
        <w:rPr>
          <w:rFonts w:ascii="Arial" w:hAnsi="Arial" w:cs="Arial"/>
          <w:b/>
          <w:bCs/>
          <w:sz w:val="20"/>
          <w:szCs w:val="20"/>
        </w:rPr>
        <w:t>db.calculation</w:t>
      </w:r>
      <w:proofErr w:type="gramEnd"/>
      <w:r w:rsidRPr="008515A3">
        <w:rPr>
          <w:rFonts w:ascii="Arial" w:hAnsi="Arial" w:cs="Arial"/>
          <w:b/>
          <w:bCs/>
          <w:sz w:val="20"/>
          <w:szCs w:val="20"/>
        </w:rPr>
        <w:t>.insertMany([{name:"Anup",prin:2000,rate:8,time:4},{name:"Sumit",prin:3000,rate:6,time:5}]);</w:t>
      </w:r>
    </w:p>
    <w:p w14:paraId="34738957" w14:textId="77777777" w:rsidR="00881578" w:rsidRPr="008D793D" w:rsidRDefault="00881578" w:rsidP="000A2F9C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7E0FE3B4" w14:textId="77777777" w:rsidR="00881578" w:rsidRPr="008D793D" w:rsidRDefault="00881578" w:rsidP="003F40AD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770327BE" w14:textId="75AEA711" w:rsidR="00881578" w:rsidRDefault="000A2F9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2A8C888" wp14:editId="2754670B">
            <wp:extent cx="5684520" cy="1667095"/>
            <wp:effectExtent l="0" t="0" r="0" b="9525"/>
            <wp:docPr id="895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14" cy="167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6C22" w14:textId="77777777" w:rsidR="00DD782C" w:rsidRDefault="00DD782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1C6708EA" w14:textId="48D4FF07" w:rsidR="00DD782C" w:rsidRDefault="002B71DE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="00DD782C" w:rsidRPr="00605A1C">
        <w:rPr>
          <w:rFonts w:ascii="Arial" w:hAnsi="Arial" w:cs="Arial"/>
          <w:b/>
          <w:bCs/>
          <w:sz w:val="22"/>
          <w:szCs w:val="22"/>
          <w:u w:val="single"/>
        </w:rPr>
        <w:t>i:</w:t>
      </w:r>
      <w:r w:rsidR="00160E38">
        <w:rPr>
          <w:rFonts w:ascii="Arial" w:hAnsi="Arial" w:cs="Arial"/>
          <w:b/>
          <w:bCs/>
          <w:sz w:val="22"/>
          <w:szCs w:val="22"/>
        </w:rPr>
        <w:t xml:space="preserve"> calculation formula =&gt; </w:t>
      </w:r>
      <w:proofErr w:type="gramStart"/>
      <w:r w:rsidR="00160E38">
        <w:rPr>
          <w:rFonts w:ascii="Arial" w:hAnsi="Arial" w:cs="Arial"/>
          <w:b/>
          <w:bCs/>
          <w:sz w:val="22"/>
          <w:szCs w:val="22"/>
        </w:rPr>
        <w:t xml:space="preserve">[  </w:t>
      </w:r>
      <w:proofErr w:type="spellStart"/>
      <w:r w:rsidR="00160E38">
        <w:rPr>
          <w:rFonts w:ascii="Arial" w:hAnsi="Arial" w:cs="Arial"/>
          <w:b/>
          <w:bCs/>
          <w:sz w:val="22"/>
          <w:szCs w:val="22"/>
        </w:rPr>
        <w:t>si</w:t>
      </w:r>
      <w:proofErr w:type="spellEnd"/>
      <w:proofErr w:type="gramEnd"/>
      <w:r w:rsidR="00160E38">
        <w:rPr>
          <w:rFonts w:ascii="Arial" w:hAnsi="Arial" w:cs="Arial"/>
          <w:b/>
          <w:bCs/>
          <w:sz w:val="22"/>
          <w:szCs w:val="22"/>
        </w:rPr>
        <w:t xml:space="preserve"> = (p * r * t ) / 100  ]</w:t>
      </w:r>
    </w:p>
    <w:p w14:paraId="42DB0166" w14:textId="75A9694E" w:rsidR="00DD782C" w:rsidRDefault="00DD782C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DD782C">
        <w:rPr>
          <w:rFonts w:ascii="Arial" w:hAnsi="Arial" w:cs="Arial"/>
          <w:b/>
          <w:bCs/>
          <w:sz w:val="22"/>
          <w:szCs w:val="22"/>
        </w:rPr>
        <w:lastRenderedPageBreak/>
        <w:t>db.calculation</w:t>
      </w:r>
      <w:proofErr w:type="gramEnd"/>
      <w:r w:rsidRPr="00DD782C">
        <w:rPr>
          <w:rFonts w:ascii="Arial" w:hAnsi="Arial" w:cs="Arial"/>
          <w:b/>
          <w:bCs/>
          <w:sz w:val="22"/>
          <w:szCs w:val="22"/>
        </w:rPr>
        <w:t>.aggregate([{$project:{name:1,si:{$divide:[{$multiply:["$prin","$rate","$time"]},100]}}}]);</w:t>
      </w:r>
    </w:p>
    <w:p w14:paraId="7205AD3E" w14:textId="77777777" w:rsidR="0020566B" w:rsidRDefault="0020566B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8F304C6" w14:textId="669971A0" w:rsidR="0020566B" w:rsidRDefault="0020566B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Si &amp;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Amount  calculation</w:t>
      </w:r>
      <w:proofErr w:type="gramEnd"/>
      <w:r>
        <w:rPr>
          <w:rFonts w:ascii="Arial" w:hAnsi="Arial" w:cs="Arial"/>
          <w:b/>
          <w:bCs/>
          <w:sz w:val="22"/>
          <w:szCs w:val="22"/>
        </w:rPr>
        <w:t>:</w:t>
      </w:r>
    </w:p>
    <w:p w14:paraId="665188BB" w14:textId="77777777" w:rsidR="001B7CD1" w:rsidRPr="001B7CD1" w:rsidRDefault="0020566B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1B7CD1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1B7CD1">
        <w:rPr>
          <w:rFonts w:ascii="Arial" w:hAnsi="Arial" w:cs="Arial"/>
          <w:b/>
          <w:bCs/>
          <w:sz w:val="22"/>
          <w:szCs w:val="22"/>
        </w:rPr>
        <w:t>.aggregate([{$project:{name:1,si:{$divide:[{$multiply:["$prin","$rate","$time"]},100]},</w:t>
      </w:r>
    </w:p>
    <w:p w14:paraId="173259BB" w14:textId="403903BF" w:rsidR="0020566B" w:rsidRPr="001B7CD1" w:rsidRDefault="0020566B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1B7CD1">
        <w:rPr>
          <w:rFonts w:ascii="Arial" w:hAnsi="Arial" w:cs="Arial"/>
          <w:b/>
          <w:bCs/>
          <w:sz w:val="22"/>
          <w:szCs w:val="22"/>
        </w:rPr>
        <w:t>amount:{</w:t>
      </w:r>
      <w:proofErr w:type="gramEnd"/>
      <w:r w:rsidRPr="001B7CD1">
        <w:rPr>
          <w:rFonts w:ascii="Arial" w:hAnsi="Arial" w:cs="Arial"/>
          <w:b/>
          <w:bCs/>
          <w:sz w:val="22"/>
          <w:szCs w:val="22"/>
        </w:rPr>
        <w:t>$add:["$prin",{$divide:[{$multiply:["$prin","$rate","$time"]},100]}]}}}]);</w:t>
      </w:r>
    </w:p>
    <w:p w14:paraId="2C0240B5" w14:textId="6D793BEA" w:rsidR="00DD782C" w:rsidRDefault="00DD782C" w:rsidP="00DD782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476CFE8" w14:textId="77777777" w:rsidR="00DD782C" w:rsidRDefault="00DD782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4138FA1F" w14:textId="77777777" w:rsidR="00DD782C" w:rsidRDefault="00DD782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5591443F" w14:textId="77777777" w:rsidR="00DD782C" w:rsidRDefault="00DD782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6C0CD0E7" w14:textId="77777777" w:rsidR="00DD782C" w:rsidRDefault="00DD782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7CEEA3B2" w14:textId="7E4B742D" w:rsidR="00523155" w:rsidRDefault="00523155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count :</w:t>
      </w:r>
      <w:proofErr w:type="gramEnd"/>
    </w:p>
    <w:p w14:paraId="06DBDF52" w14:textId="34D31DC0" w:rsidR="00DD782C" w:rsidRDefault="00523155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</w:p>
    <w:p w14:paraId="3C8CE91A" w14:textId="784856DE" w:rsidR="00523155" w:rsidRDefault="00523155" w:rsidP="001533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spellStart"/>
      <w:proofErr w:type="gramStart"/>
      <w:r w:rsidRPr="00523155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523155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523155">
        <w:rPr>
          <w:rFonts w:ascii="Arial" w:hAnsi="Arial" w:cs="Arial"/>
          <w:b/>
          <w:bCs/>
          <w:sz w:val="22"/>
          <w:szCs w:val="22"/>
        </w:rPr>
        <w:t>().count();</w:t>
      </w:r>
      <w:r>
        <w:rPr>
          <w:rFonts w:ascii="Arial" w:hAnsi="Arial" w:cs="Arial"/>
          <w:b/>
          <w:bCs/>
          <w:sz w:val="22"/>
          <w:szCs w:val="22"/>
        </w:rPr>
        <w:t xml:space="preserve">  //  total collection</w:t>
      </w:r>
    </w:p>
    <w:p w14:paraId="108A4F56" w14:textId="4991C14B" w:rsidR="001533FF" w:rsidRDefault="001533FF" w:rsidP="001533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Or</w:t>
      </w:r>
    </w:p>
    <w:p w14:paraId="30FCE910" w14:textId="0DF63545" w:rsidR="001533FF" w:rsidRDefault="001533FF" w:rsidP="001533FF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1533FF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1533FF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1533FF">
        <w:rPr>
          <w:rFonts w:ascii="Arial" w:hAnsi="Arial" w:cs="Arial"/>
          <w:b/>
          <w:bCs/>
          <w:sz w:val="22"/>
          <w:szCs w:val="22"/>
        </w:rPr>
        <w:t>({</w:t>
      </w:r>
      <w:proofErr w:type="spellStart"/>
      <w:r w:rsidRPr="001533FF">
        <w:rPr>
          <w:rFonts w:ascii="Arial" w:hAnsi="Arial" w:cs="Arial"/>
          <w:b/>
          <w:bCs/>
          <w:sz w:val="22"/>
          <w:szCs w:val="22"/>
        </w:rPr>
        <w:t>name:'Sumit</w:t>
      </w:r>
      <w:proofErr w:type="spellEnd"/>
      <w:r w:rsidRPr="001533FF">
        <w:rPr>
          <w:rFonts w:ascii="Arial" w:hAnsi="Arial" w:cs="Arial"/>
          <w:b/>
          <w:bCs/>
          <w:sz w:val="22"/>
          <w:szCs w:val="22"/>
        </w:rPr>
        <w:t>'}).count();</w:t>
      </w:r>
    </w:p>
    <w:p w14:paraId="5CFBA451" w14:textId="77777777" w:rsidR="001D5159" w:rsidRDefault="001D5159" w:rsidP="00881578">
      <w:pPr>
        <w:rPr>
          <w:rFonts w:ascii="Arial" w:hAnsi="Arial" w:cs="Arial"/>
          <w:b/>
          <w:bCs/>
          <w:sz w:val="22"/>
          <w:szCs w:val="22"/>
        </w:rPr>
      </w:pPr>
    </w:p>
    <w:p w14:paraId="27AE8760" w14:textId="49A95B6B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$sort:</w:t>
      </w:r>
    </w:p>
    <w:p w14:paraId="042284B8" w14:textId="22FBED43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BABE1F0" w14:textId="1C7C3381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proofErr w:type="gramStart"/>
      <w:r w:rsidRPr="0092433C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92433C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92433C">
        <w:rPr>
          <w:rFonts w:ascii="Arial" w:hAnsi="Arial" w:cs="Arial"/>
          <w:b/>
          <w:bCs/>
          <w:sz w:val="22"/>
          <w:szCs w:val="22"/>
        </w:rPr>
        <w:t>().sort({name:1}).pretty();</w:t>
      </w:r>
      <w:r>
        <w:rPr>
          <w:rFonts w:ascii="Arial" w:hAnsi="Arial" w:cs="Arial"/>
          <w:b/>
          <w:bCs/>
          <w:sz w:val="22"/>
          <w:szCs w:val="22"/>
        </w:rPr>
        <w:t xml:space="preserve"> // ASC list wise data show </w:t>
      </w:r>
    </w:p>
    <w:p w14:paraId="10AEA930" w14:textId="77777777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</w:p>
    <w:p w14:paraId="0B9EBFDA" w14:textId="4C3DEA63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Or:</w:t>
      </w:r>
    </w:p>
    <w:p w14:paraId="39C68FAC" w14:textId="0BD3F2C9" w:rsidR="0092433C" w:rsidRDefault="0092433C" w:rsidP="008815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spellStart"/>
      <w:proofErr w:type="gramStart"/>
      <w:r w:rsidRPr="0092433C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92433C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92433C">
        <w:rPr>
          <w:rFonts w:ascii="Arial" w:hAnsi="Arial" w:cs="Arial"/>
          <w:b/>
          <w:bCs/>
          <w:sz w:val="22"/>
          <w:szCs w:val="22"/>
        </w:rPr>
        <w:t>().sort({name:1}).pretty();</w:t>
      </w:r>
      <w:r>
        <w:rPr>
          <w:rFonts w:ascii="Arial" w:hAnsi="Arial" w:cs="Arial"/>
          <w:b/>
          <w:bCs/>
          <w:sz w:val="22"/>
          <w:szCs w:val="22"/>
        </w:rPr>
        <w:t xml:space="preserve"> // DESC list wise data show</w:t>
      </w:r>
    </w:p>
    <w:p w14:paraId="5268A0F2" w14:textId="77777777" w:rsidR="001D5159" w:rsidRDefault="001D5159" w:rsidP="00881578">
      <w:pPr>
        <w:rPr>
          <w:rFonts w:ascii="Arial" w:hAnsi="Arial" w:cs="Arial"/>
          <w:b/>
          <w:bCs/>
          <w:sz w:val="22"/>
          <w:szCs w:val="22"/>
        </w:rPr>
      </w:pPr>
    </w:p>
    <w:p w14:paraId="389A334B" w14:textId="77777777" w:rsidR="00257C09" w:rsidRDefault="00257C09" w:rsidP="00257C0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172D16C" w14:textId="77777777" w:rsidR="00257C09" w:rsidRDefault="00257C09" w:rsidP="00257C09">
      <w:pPr>
        <w:rPr>
          <w:rFonts w:ascii="Arial" w:hAnsi="Arial" w:cs="Arial"/>
          <w:b/>
          <w:bCs/>
          <w:sz w:val="22"/>
          <w:szCs w:val="22"/>
        </w:rPr>
      </w:pPr>
      <w:r w:rsidRPr="00257C09">
        <w:rPr>
          <w:rFonts w:ascii="Arial" w:hAnsi="Arial" w:cs="Arial"/>
          <w:b/>
          <w:bCs/>
          <w:sz w:val="28"/>
          <w:szCs w:val="28"/>
        </w:rPr>
        <w:t>$</w:t>
      </w:r>
      <w:proofErr w:type="spellStart"/>
      <w:r w:rsidRPr="00257C09">
        <w:rPr>
          <w:rFonts w:ascii="Arial" w:hAnsi="Arial" w:cs="Arial"/>
          <w:b/>
          <w:bCs/>
          <w:sz w:val="28"/>
          <w:szCs w:val="28"/>
        </w:rPr>
        <w:t>inc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57C09">
        <w:rPr>
          <w:rFonts w:ascii="Arial" w:hAnsi="Arial" w:cs="Arial"/>
          <w:b/>
          <w:bCs/>
          <w:sz w:val="22"/>
          <w:szCs w:val="22"/>
        </w:rPr>
        <w:t>Increment Operator:</w:t>
      </w:r>
    </w:p>
    <w:p w14:paraId="040218CF" w14:textId="77777777" w:rsidR="00257C09" w:rsidRPr="00257C09" w:rsidRDefault="00257C09" w:rsidP="00257C09">
      <w:pPr>
        <w:rPr>
          <w:rFonts w:ascii="Arial" w:hAnsi="Arial" w:cs="Arial"/>
          <w:b/>
          <w:bCs/>
          <w:sz w:val="22"/>
          <w:szCs w:val="22"/>
        </w:rPr>
      </w:pPr>
    </w:p>
    <w:p w14:paraId="4CD8E9A3" w14:textId="77777777" w:rsidR="00257C09" w:rsidRPr="00257C09" w:rsidRDefault="00257C09" w:rsidP="00257C09">
      <w:pPr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257C09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257C09">
        <w:rPr>
          <w:rFonts w:ascii="Arial" w:hAnsi="Arial" w:cs="Arial"/>
          <w:b/>
          <w:bCs/>
          <w:sz w:val="22"/>
          <w:szCs w:val="22"/>
        </w:rPr>
        <w:t>.update</w:t>
      </w:r>
      <w:proofErr w:type="spellEnd"/>
      <w:r w:rsidRPr="00257C09">
        <w:rPr>
          <w:rFonts w:ascii="Arial" w:hAnsi="Arial" w:cs="Arial"/>
          <w:b/>
          <w:bCs/>
          <w:sz w:val="22"/>
          <w:szCs w:val="22"/>
        </w:rPr>
        <w:t>({</w:t>
      </w:r>
      <w:proofErr w:type="spellStart"/>
      <w:r w:rsidRPr="00257C09">
        <w:rPr>
          <w:rFonts w:ascii="Arial" w:hAnsi="Arial" w:cs="Arial"/>
          <w:b/>
          <w:bCs/>
          <w:sz w:val="22"/>
          <w:szCs w:val="22"/>
        </w:rPr>
        <w:t>name:'Amit</w:t>
      </w:r>
      <w:proofErr w:type="spellEnd"/>
      <w:r w:rsidRPr="00257C09">
        <w:rPr>
          <w:rFonts w:ascii="Arial" w:hAnsi="Arial" w:cs="Arial"/>
          <w:b/>
          <w:bCs/>
          <w:sz w:val="22"/>
          <w:szCs w:val="22"/>
        </w:rPr>
        <w:t>'},</w:t>
      </w:r>
    </w:p>
    <w:p w14:paraId="3887DE0B" w14:textId="77777777" w:rsidR="00257C09" w:rsidRPr="00257C09" w:rsidRDefault="00257C09" w:rsidP="00257C0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257C09">
        <w:rPr>
          <w:rFonts w:ascii="Arial" w:hAnsi="Arial" w:cs="Arial"/>
          <w:b/>
          <w:bCs/>
          <w:sz w:val="22"/>
          <w:szCs w:val="22"/>
        </w:rPr>
        <w:t xml:space="preserve">   {$</w:t>
      </w:r>
      <w:proofErr w:type="spellStart"/>
      <w:proofErr w:type="gramStart"/>
      <w:r w:rsidRPr="00257C09">
        <w:rPr>
          <w:rFonts w:ascii="Arial" w:hAnsi="Arial" w:cs="Arial"/>
          <w:b/>
          <w:bCs/>
          <w:sz w:val="22"/>
          <w:szCs w:val="22"/>
        </w:rPr>
        <w:t>inc</w:t>
      </w:r>
      <w:proofErr w:type="spellEnd"/>
      <w:r w:rsidRPr="00257C09">
        <w:rPr>
          <w:rFonts w:ascii="Arial" w:hAnsi="Arial" w:cs="Arial"/>
          <w:b/>
          <w:bCs/>
          <w:sz w:val="22"/>
          <w:szCs w:val="22"/>
        </w:rPr>
        <w:t>:{</w:t>
      </w:r>
      <w:proofErr w:type="gramEnd"/>
    </w:p>
    <w:p w14:paraId="4F5E1EF1" w14:textId="77777777" w:rsidR="00257C09" w:rsidRPr="00257C09" w:rsidRDefault="00257C09" w:rsidP="00257C0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257C09">
        <w:rPr>
          <w:rFonts w:ascii="Arial" w:hAnsi="Arial" w:cs="Arial"/>
          <w:b/>
          <w:bCs/>
          <w:sz w:val="22"/>
          <w:szCs w:val="22"/>
        </w:rPr>
        <w:tab/>
        <w:t xml:space="preserve"> time:6</w:t>
      </w:r>
    </w:p>
    <w:p w14:paraId="5AF3AF2C" w14:textId="68D5E04F" w:rsidR="00257C09" w:rsidRDefault="00257C09" w:rsidP="00257C0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257C09">
        <w:rPr>
          <w:rFonts w:ascii="Arial" w:hAnsi="Arial" w:cs="Arial"/>
          <w:b/>
          <w:bCs/>
          <w:sz w:val="22"/>
          <w:szCs w:val="22"/>
        </w:rPr>
        <w:tab/>
        <w:t>}});</w:t>
      </w:r>
    </w:p>
    <w:p w14:paraId="2FED396A" w14:textId="77777777" w:rsidR="00595247" w:rsidRPr="00595247" w:rsidRDefault="00595247" w:rsidP="00595247">
      <w:pPr>
        <w:rPr>
          <w:rFonts w:ascii="Arial" w:hAnsi="Arial" w:cs="Arial"/>
          <w:b/>
          <w:bCs/>
          <w:sz w:val="22"/>
          <w:szCs w:val="22"/>
        </w:rPr>
      </w:pPr>
    </w:p>
    <w:p w14:paraId="3AC06489" w14:textId="32C62C1E" w:rsidR="00595247" w:rsidRPr="00595247" w:rsidRDefault="00595247" w:rsidP="00595247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595247">
        <w:rPr>
          <w:rFonts w:ascii="Arial" w:hAnsi="Arial" w:cs="Arial"/>
          <w:b/>
          <w:bCs/>
          <w:sz w:val="28"/>
          <w:szCs w:val="28"/>
        </w:rPr>
        <w:t>$</w:t>
      </w:r>
      <w:proofErr w:type="gramStart"/>
      <w:r w:rsidRPr="00595247">
        <w:rPr>
          <w:rFonts w:ascii="Arial" w:hAnsi="Arial" w:cs="Arial"/>
          <w:b/>
          <w:bCs/>
          <w:sz w:val="28"/>
          <w:szCs w:val="28"/>
        </w:rPr>
        <w:t>rename</w:t>
      </w:r>
      <w:r w:rsidRPr="0059524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95247">
        <w:rPr>
          <w:rFonts w:ascii="Arial" w:hAnsi="Arial" w:cs="Arial"/>
          <w:b/>
          <w:bCs/>
          <w:sz w:val="22"/>
          <w:szCs w:val="22"/>
        </w:rPr>
        <w:t>Rename</w:t>
      </w:r>
      <w:proofErr w:type="spellEnd"/>
      <w:proofErr w:type="gramEnd"/>
      <w:r w:rsidRPr="00595247">
        <w:rPr>
          <w:rFonts w:ascii="Arial" w:hAnsi="Arial" w:cs="Arial"/>
          <w:b/>
          <w:bCs/>
          <w:sz w:val="22"/>
          <w:szCs w:val="22"/>
        </w:rPr>
        <w:t xml:space="preserve"> Operator:</w:t>
      </w:r>
    </w:p>
    <w:p w14:paraId="01DDAB1F" w14:textId="77777777" w:rsidR="00595247" w:rsidRPr="00595247" w:rsidRDefault="00595247" w:rsidP="00595247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595247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595247">
        <w:rPr>
          <w:rFonts w:ascii="Arial" w:hAnsi="Arial" w:cs="Arial"/>
          <w:b/>
          <w:bCs/>
          <w:sz w:val="22"/>
          <w:szCs w:val="22"/>
        </w:rPr>
        <w:t>.update</w:t>
      </w:r>
      <w:proofErr w:type="spellEnd"/>
      <w:r w:rsidRPr="00595247">
        <w:rPr>
          <w:rFonts w:ascii="Arial" w:hAnsi="Arial" w:cs="Arial"/>
          <w:b/>
          <w:bCs/>
          <w:sz w:val="22"/>
          <w:szCs w:val="22"/>
        </w:rPr>
        <w:t>({</w:t>
      </w:r>
      <w:proofErr w:type="spellStart"/>
      <w:r w:rsidRPr="00595247">
        <w:rPr>
          <w:rFonts w:ascii="Arial" w:hAnsi="Arial" w:cs="Arial"/>
          <w:b/>
          <w:bCs/>
          <w:sz w:val="22"/>
          <w:szCs w:val="22"/>
        </w:rPr>
        <w:t>name:'Amit</w:t>
      </w:r>
      <w:proofErr w:type="spellEnd"/>
      <w:r w:rsidRPr="00595247">
        <w:rPr>
          <w:rFonts w:ascii="Arial" w:hAnsi="Arial" w:cs="Arial"/>
          <w:b/>
          <w:bCs/>
          <w:sz w:val="22"/>
          <w:szCs w:val="22"/>
        </w:rPr>
        <w:t>'},</w:t>
      </w:r>
    </w:p>
    <w:p w14:paraId="2FFA8573" w14:textId="77777777" w:rsidR="00595247" w:rsidRPr="00595247" w:rsidRDefault="00595247" w:rsidP="00595247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595247">
        <w:rPr>
          <w:rFonts w:ascii="Arial" w:hAnsi="Arial" w:cs="Arial"/>
          <w:b/>
          <w:bCs/>
          <w:sz w:val="22"/>
          <w:szCs w:val="22"/>
        </w:rPr>
        <w:t xml:space="preserve">   {$</w:t>
      </w:r>
      <w:proofErr w:type="gramStart"/>
      <w:r w:rsidRPr="00595247">
        <w:rPr>
          <w:rFonts w:ascii="Arial" w:hAnsi="Arial" w:cs="Arial"/>
          <w:b/>
          <w:bCs/>
          <w:sz w:val="22"/>
          <w:szCs w:val="22"/>
        </w:rPr>
        <w:t>rename:{</w:t>
      </w:r>
      <w:proofErr w:type="gramEnd"/>
    </w:p>
    <w:p w14:paraId="38DE67AB" w14:textId="77777777" w:rsidR="00595247" w:rsidRPr="00595247" w:rsidRDefault="00595247" w:rsidP="00595247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595247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proofErr w:type="spellStart"/>
      <w:r w:rsidRPr="00595247">
        <w:rPr>
          <w:rFonts w:ascii="Arial" w:hAnsi="Arial" w:cs="Arial"/>
          <w:b/>
          <w:bCs/>
          <w:sz w:val="22"/>
          <w:szCs w:val="22"/>
        </w:rPr>
        <w:t>time:'times</w:t>
      </w:r>
      <w:proofErr w:type="spellEnd"/>
      <w:r w:rsidRPr="00595247">
        <w:rPr>
          <w:rFonts w:ascii="Arial" w:hAnsi="Arial" w:cs="Arial"/>
          <w:b/>
          <w:bCs/>
          <w:sz w:val="22"/>
          <w:szCs w:val="22"/>
        </w:rPr>
        <w:t>'</w:t>
      </w:r>
    </w:p>
    <w:p w14:paraId="14DF4626" w14:textId="473BE243" w:rsidR="00257C09" w:rsidRDefault="00595247" w:rsidP="00595247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595247">
        <w:rPr>
          <w:rFonts w:ascii="Arial" w:hAnsi="Arial" w:cs="Arial"/>
          <w:b/>
          <w:bCs/>
          <w:sz w:val="22"/>
          <w:szCs w:val="22"/>
        </w:rPr>
        <w:tab/>
        <w:t>}});</w:t>
      </w:r>
    </w:p>
    <w:p w14:paraId="621FB1BB" w14:textId="77777777" w:rsidR="00266B01" w:rsidRDefault="00266B01" w:rsidP="00595247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0CF0F3F9" w14:textId="087DE9B7" w:rsidR="00266B01" w:rsidRDefault="00266B01" w:rsidP="00266B01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Or:</w:t>
      </w:r>
      <w:r w:rsidR="00B42913">
        <w:rPr>
          <w:rFonts w:ascii="Arial" w:hAnsi="Arial" w:cs="Arial"/>
          <w:b/>
          <w:bCs/>
          <w:sz w:val="22"/>
          <w:szCs w:val="22"/>
        </w:rPr>
        <w:t xml:space="preserve"> if you change all field names then </w:t>
      </w:r>
      <w:r w:rsidR="00480272">
        <w:rPr>
          <w:rFonts w:ascii="Arial" w:hAnsi="Arial" w:cs="Arial"/>
          <w:b/>
          <w:bCs/>
          <w:sz w:val="22"/>
          <w:szCs w:val="22"/>
        </w:rPr>
        <w:t>use this code:</w:t>
      </w:r>
    </w:p>
    <w:p w14:paraId="5CB4708C" w14:textId="5F00DC84" w:rsidR="00266B01" w:rsidRPr="00266B01" w:rsidRDefault="00266B01" w:rsidP="00266B01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266B01">
        <w:rPr>
          <w:rFonts w:ascii="Arial" w:hAnsi="Arial" w:cs="Arial"/>
          <w:b/>
          <w:bCs/>
          <w:sz w:val="22"/>
          <w:szCs w:val="22"/>
        </w:rPr>
        <w:t>db.calculation</w:t>
      </w:r>
      <w:proofErr w:type="gramEnd"/>
      <w:r w:rsidRPr="00266B01">
        <w:rPr>
          <w:rFonts w:ascii="Arial" w:hAnsi="Arial" w:cs="Arial"/>
          <w:b/>
          <w:bCs/>
          <w:sz w:val="22"/>
          <w:szCs w:val="22"/>
        </w:rPr>
        <w:t>.update</w:t>
      </w:r>
      <w:proofErr w:type="spellEnd"/>
      <w:r w:rsidRPr="00266B01">
        <w:rPr>
          <w:rFonts w:ascii="Arial" w:hAnsi="Arial" w:cs="Arial"/>
          <w:b/>
          <w:bCs/>
          <w:sz w:val="22"/>
          <w:szCs w:val="22"/>
        </w:rPr>
        <w:t>(</w:t>
      </w:r>
    </w:p>
    <w:p w14:paraId="114E853A" w14:textId="77777777" w:rsidR="00266B01" w:rsidRPr="00266B01" w:rsidRDefault="00266B01" w:rsidP="00266B01">
      <w:pPr>
        <w:ind w:left="2880"/>
        <w:rPr>
          <w:rFonts w:ascii="Arial" w:hAnsi="Arial" w:cs="Arial"/>
          <w:b/>
          <w:bCs/>
          <w:sz w:val="20"/>
          <w:szCs w:val="20"/>
        </w:rPr>
      </w:pPr>
      <w:r w:rsidRPr="00266B01">
        <w:rPr>
          <w:rFonts w:ascii="Arial" w:hAnsi="Arial" w:cs="Arial"/>
          <w:b/>
          <w:bCs/>
          <w:sz w:val="20"/>
          <w:szCs w:val="20"/>
        </w:rPr>
        <w:t xml:space="preserve">   {$</w:t>
      </w:r>
      <w:proofErr w:type="gramStart"/>
      <w:r w:rsidRPr="00266B01">
        <w:rPr>
          <w:rFonts w:ascii="Arial" w:hAnsi="Arial" w:cs="Arial"/>
          <w:b/>
          <w:bCs/>
          <w:sz w:val="20"/>
          <w:szCs w:val="20"/>
        </w:rPr>
        <w:t>rename:{</w:t>
      </w:r>
      <w:proofErr w:type="gramEnd"/>
    </w:p>
    <w:p w14:paraId="0C59B7CC" w14:textId="77777777" w:rsidR="00266B01" w:rsidRPr="00266B01" w:rsidRDefault="00266B01" w:rsidP="00266B01">
      <w:pPr>
        <w:ind w:left="2880"/>
        <w:rPr>
          <w:rFonts w:ascii="Arial" w:hAnsi="Arial" w:cs="Arial"/>
          <w:b/>
          <w:bCs/>
          <w:sz w:val="20"/>
          <w:szCs w:val="20"/>
        </w:rPr>
      </w:pPr>
      <w:r w:rsidRPr="00266B01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proofErr w:type="spellStart"/>
      <w:r w:rsidRPr="00266B01">
        <w:rPr>
          <w:rFonts w:ascii="Arial" w:hAnsi="Arial" w:cs="Arial"/>
          <w:b/>
          <w:bCs/>
          <w:sz w:val="20"/>
          <w:szCs w:val="20"/>
        </w:rPr>
        <w:t>time:'times</w:t>
      </w:r>
      <w:proofErr w:type="spellEnd"/>
      <w:r w:rsidRPr="00266B01">
        <w:rPr>
          <w:rFonts w:ascii="Arial" w:hAnsi="Arial" w:cs="Arial"/>
          <w:b/>
          <w:bCs/>
          <w:sz w:val="20"/>
          <w:szCs w:val="20"/>
        </w:rPr>
        <w:t>'</w:t>
      </w:r>
    </w:p>
    <w:p w14:paraId="07A6D425" w14:textId="68ECC9A6" w:rsidR="00266B01" w:rsidRDefault="00266B01" w:rsidP="00266B01">
      <w:pPr>
        <w:ind w:left="2880"/>
        <w:rPr>
          <w:rFonts w:ascii="Arial" w:hAnsi="Arial" w:cs="Arial"/>
          <w:b/>
          <w:bCs/>
          <w:sz w:val="20"/>
          <w:szCs w:val="20"/>
        </w:rPr>
      </w:pPr>
      <w:r w:rsidRPr="00266B01">
        <w:rPr>
          <w:rFonts w:ascii="Arial" w:hAnsi="Arial" w:cs="Arial"/>
          <w:b/>
          <w:bCs/>
          <w:sz w:val="20"/>
          <w:szCs w:val="20"/>
        </w:rPr>
        <w:tab/>
        <w:t>}});</w:t>
      </w:r>
    </w:p>
    <w:p w14:paraId="2155C49B" w14:textId="18C8A9F2" w:rsidR="00913B8E" w:rsidRPr="0063658E" w:rsidRDefault="0063658E" w:rsidP="00266B01">
      <w:pPr>
        <w:ind w:left="2880"/>
        <w:rPr>
          <w:rFonts w:ascii="Arial" w:hAnsi="Arial" w:cs="Arial"/>
          <w:b/>
          <w:bCs/>
          <w:u w:val="single"/>
        </w:rPr>
      </w:pPr>
      <w:r w:rsidRPr="0063658E">
        <w:rPr>
          <w:rFonts w:ascii="Arial" w:hAnsi="Arial" w:cs="Arial"/>
          <w:b/>
          <w:bCs/>
          <w:u w:val="single"/>
        </w:rPr>
        <w:t>MongoDB atlas login:</w:t>
      </w:r>
    </w:p>
    <w:p w14:paraId="0853D7F8" w14:textId="32564C18" w:rsidR="00913B8E" w:rsidRDefault="00000000" w:rsidP="00266B01">
      <w:pPr>
        <w:ind w:left="2880"/>
        <w:rPr>
          <w:rFonts w:ascii="Arial" w:hAnsi="Arial" w:cs="Arial"/>
          <w:b/>
          <w:bCs/>
          <w:sz w:val="20"/>
          <w:szCs w:val="20"/>
        </w:rPr>
      </w:pPr>
      <w:hyperlink r:id="rId13" w:history="1">
        <w:r w:rsidR="00334F66" w:rsidRPr="006A14F2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https://www.mongodb.com/cloud/atlas/register</w:t>
        </w:r>
      </w:hyperlink>
    </w:p>
    <w:p w14:paraId="5FBE73B9" w14:textId="4A7BA132" w:rsidR="00334F66" w:rsidRDefault="00334F66" w:rsidP="00266B01">
      <w:pPr>
        <w:ind w:left="2880"/>
        <w:rPr>
          <w:rFonts w:ascii="Arial" w:hAnsi="Arial" w:cs="Arial"/>
          <w:b/>
          <w:bCs/>
          <w:sz w:val="20"/>
          <w:szCs w:val="20"/>
        </w:rPr>
      </w:pPr>
    </w:p>
    <w:p w14:paraId="3B4C4E55" w14:textId="3281864A" w:rsidR="00913B8E" w:rsidRDefault="00913B8E" w:rsidP="00266B01">
      <w:pPr>
        <w:ind w:left="2880"/>
        <w:rPr>
          <w:rFonts w:ascii="Arial" w:hAnsi="Arial" w:cs="Arial"/>
          <w:b/>
          <w:bCs/>
          <w:sz w:val="22"/>
          <w:szCs w:val="22"/>
        </w:rPr>
      </w:pPr>
      <w:r w:rsidRPr="00913B8E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2E098EC3" wp14:editId="005A2207">
            <wp:extent cx="5319221" cy="4016088"/>
            <wp:effectExtent l="0" t="0" r="0" b="3810"/>
            <wp:docPr id="130886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65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DF4" w14:textId="77777777" w:rsidR="004D5167" w:rsidRDefault="004D5167" w:rsidP="004D5167">
      <w:pPr>
        <w:rPr>
          <w:rFonts w:ascii="Arial" w:hAnsi="Arial" w:cs="Arial"/>
          <w:b/>
          <w:bCs/>
          <w:sz w:val="22"/>
          <w:szCs w:val="22"/>
        </w:rPr>
      </w:pPr>
    </w:p>
    <w:p w14:paraId="7DFF6E59" w14:textId="10C35787" w:rsidR="004D5167" w:rsidRPr="004D5167" w:rsidRDefault="004D5167" w:rsidP="004D5167">
      <w:pPr>
        <w:rPr>
          <w:rFonts w:ascii="Arial" w:hAnsi="Arial" w:cs="Arial"/>
          <w:b/>
          <w:bCs/>
        </w:rPr>
      </w:pPr>
      <w:r w:rsidRPr="004D5167">
        <w:rPr>
          <w:rFonts w:ascii="Arial" w:hAnsi="Arial" w:cs="Arial"/>
          <w:b/>
          <w:bCs/>
        </w:rPr>
        <w:t>$slice</w:t>
      </w:r>
      <w:r w:rsidR="00F87827" w:rsidRPr="00595247">
        <w:rPr>
          <w:rFonts w:ascii="Arial" w:hAnsi="Arial" w:cs="Arial"/>
          <w:b/>
          <w:bCs/>
          <w:sz w:val="22"/>
          <w:szCs w:val="22"/>
        </w:rPr>
        <w:t xml:space="preserve"> Operator:</w:t>
      </w:r>
      <w:r w:rsidRPr="004D5167">
        <w:rPr>
          <w:rFonts w:ascii="Arial" w:hAnsi="Arial" w:cs="Arial"/>
          <w:b/>
          <w:bCs/>
        </w:rPr>
        <w:t xml:space="preserve"> </w:t>
      </w:r>
    </w:p>
    <w:p w14:paraId="5830FED2" w14:textId="2A82FBB7" w:rsidR="004D5167" w:rsidRDefault="004D5167" w:rsidP="004D5167">
      <w:pPr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 w:rsidRPr="004D5167">
        <w:rPr>
          <w:rFonts w:ascii="Arial" w:hAnsi="Arial" w:cs="Arial"/>
          <w:b/>
          <w:bCs/>
          <w:sz w:val="22"/>
          <w:szCs w:val="22"/>
        </w:rPr>
        <w:t>db.books</w:t>
      </w:r>
      <w:proofErr w:type="gramEnd"/>
      <w:r w:rsidRPr="004D5167">
        <w:rPr>
          <w:rFonts w:ascii="Arial" w:hAnsi="Arial" w:cs="Arial"/>
          <w:b/>
          <w:bCs/>
          <w:sz w:val="22"/>
          <w:szCs w:val="22"/>
        </w:rPr>
        <w:t>.find</w:t>
      </w:r>
      <w:proofErr w:type="spellEnd"/>
      <w:r w:rsidRPr="004D5167">
        <w:rPr>
          <w:rFonts w:ascii="Arial" w:hAnsi="Arial" w:cs="Arial"/>
          <w:b/>
          <w:bCs/>
          <w:sz w:val="22"/>
          <w:szCs w:val="22"/>
        </w:rPr>
        <w:t>({page:{$gt:350}},{price:{$slice:2}});</w:t>
      </w:r>
    </w:p>
    <w:p w14:paraId="71376C7B" w14:textId="77777777" w:rsidR="00356E37" w:rsidRDefault="00356E37" w:rsidP="004D5167">
      <w:pPr>
        <w:rPr>
          <w:rFonts w:ascii="Arial" w:hAnsi="Arial" w:cs="Arial"/>
          <w:b/>
          <w:bCs/>
          <w:sz w:val="22"/>
          <w:szCs w:val="22"/>
        </w:rPr>
      </w:pPr>
    </w:p>
    <w:p w14:paraId="00F768B2" w14:textId="43B7E311" w:rsidR="00356E37" w:rsidRDefault="00356E37" w:rsidP="004D5167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356E37"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Case Sensitivity Considerations in MongoDB:</w:t>
      </w:r>
    </w:p>
    <w:p w14:paraId="63612363" w14:textId="77777777" w:rsidR="00356E37" w:rsidRDefault="00356E37" w:rsidP="004D5167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AD681DB" w14:textId="0DF7799E" w:rsidR="00D45B32" w:rsidRDefault="00210D4E" w:rsidP="004D5167">
      <w:pPr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D4E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proofErr w:type="gramStart"/>
      <w:r w:rsidRPr="00210D4E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ordered:false</w:t>
      </w:r>
      <w:proofErr w:type="spellEnd"/>
      <w:proofErr w:type="gramEnd"/>
      <w:r w:rsidRPr="00210D4E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}:</w:t>
      </w:r>
      <w:r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78FD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many data insert into the collection then you add ‘</w:t>
      </w:r>
      <w:r w:rsidR="005578FD" w:rsidRPr="005578FD">
        <w:rPr>
          <w:rFonts w:ascii="Arial" w:hAnsi="Arial" w:cs="Arial"/>
          <w:b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ordered false</w:t>
      </w:r>
      <w:r w:rsidR="005578FD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because if any data value wrong </w:t>
      </w:r>
      <w:r w:rsidR="002E30EE"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last correct value is inserted.</w:t>
      </w:r>
    </w:p>
    <w:p w14:paraId="42DB8062" w14:textId="2F5FA982" w:rsidR="004B78DD" w:rsidRPr="00210D4E" w:rsidRDefault="004B78DD" w:rsidP="004D5167">
      <w:pPr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FF000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Exc.</w:t>
      </w:r>
    </w:p>
    <w:p w14:paraId="4D7D39C2" w14:textId="3D60C4CD" w:rsidR="00D45B32" w:rsidRPr="008D793D" w:rsidRDefault="00FD0DC4" w:rsidP="00D45B3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038DBD" wp14:editId="44137838">
                <wp:simplePos x="0" y="0"/>
                <wp:positionH relativeFrom="column">
                  <wp:posOffset>3665220</wp:posOffset>
                </wp:positionH>
                <wp:positionV relativeFrom="paragraph">
                  <wp:posOffset>128270</wp:posOffset>
                </wp:positionV>
                <wp:extent cx="60960" cy="205740"/>
                <wp:effectExtent l="38100" t="38100" r="53340" b="41910"/>
                <wp:wrapNone/>
                <wp:docPr id="9112391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flipH="1">
                        <a:off x="0" y="0"/>
                        <a:ext cx="60960" cy="205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DB2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7.9pt;margin-top:9.4pt;width:6.15pt;height:17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">
                <v:imagedata r:id="rId16" o:title=""/>
              </v:shape>
            </w:pict>
          </mc:Fallback>
        </mc:AlternateContent>
      </w:r>
      <w:proofErr w:type="gramStart"/>
      <w:r w:rsidR="00D45B32" w:rsidRPr="008D793D">
        <w:rPr>
          <w:rFonts w:ascii="Arial" w:hAnsi="Arial" w:cs="Arial"/>
          <w:b/>
          <w:bCs/>
          <w:sz w:val="22"/>
          <w:szCs w:val="22"/>
        </w:rPr>
        <w:t>db.students</w:t>
      </w:r>
      <w:proofErr w:type="gramEnd"/>
      <w:r w:rsidR="00D45B32" w:rsidRPr="008D793D">
        <w:rPr>
          <w:rFonts w:ascii="Arial" w:hAnsi="Arial" w:cs="Arial"/>
          <w:b/>
          <w:bCs/>
          <w:sz w:val="22"/>
          <w:szCs w:val="22"/>
        </w:rPr>
        <w:t>.insertMany([{name:"</w:t>
      </w:r>
      <w:r w:rsidR="004B78DD">
        <w:rPr>
          <w:rFonts w:ascii="Arial" w:hAnsi="Arial" w:cs="Arial"/>
          <w:b/>
          <w:bCs/>
          <w:sz w:val="22"/>
          <w:szCs w:val="22"/>
        </w:rPr>
        <w:t>Mita</w:t>
      </w:r>
      <w:r w:rsidR="00D45B32" w:rsidRPr="008D793D">
        <w:rPr>
          <w:rFonts w:ascii="Arial" w:hAnsi="Arial" w:cs="Arial"/>
          <w:b/>
          <w:bCs/>
          <w:sz w:val="22"/>
          <w:szCs w:val="22"/>
        </w:rPr>
        <w:t>",age:31}</w:t>
      </w:r>
      <w:r w:rsidR="004B78DD" w:rsidRPr="008D793D">
        <w:rPr>
          <w:rFonts w:ascii="Arial" w:hAnsi="Arial" w:cs="Arial"/>
          <w:b/>
          <w:bCs/>
          <w:sz w:val="22"/>
          <w:szCs w:val="22"/>
        </w:rPr>
        <w:t>,</w:t>
      </w:r>
      <w:r w:rsidR="004B78DD" w:rsidRPr="006D216F">
        <w:rPr>
          <w:rFonts w:ascii="Arial" w:hAnsi="Arial" w:cs="Arial"/>
          <w:b/>
          <w:bCs/>
          <w:color w:val="FF0000"/>
          <w:sz w:val="22"/>
          <w:szCs w:val="22"/>
        </w:rPr>
        <w:t>{_id:objectId(“64d5c75ce8”)</w:t>
      </w:r>
      <w:r w:rsidR="004B78DD">
        <w:rPr>
          <w:rFonts w:ascii="Arial" w:hAnsi="Arial" w:cs="Arial"/>
          <w:b/>
          <w:bCs/>
          <w:sz w:val="22"/>
          <w:szCs w:val="22"/>
        </w:rPr>
        <w:t>,</w:t>
      </w:r>
      <w:r w:rsidR="004B78DD" w:rsidRPr="008D793D">
        <w:rPr>
          <w:rFonts w:ascii="Arial" w:hAnsi="Arial" w:cs="Arial"/>
          <w:b/>
          <w:bCs/>
          <w:sz w:val="22"/>
          <w:szCs w:val="22"/>
        </w:rPr>
        <w:t>name:"</w:t>
      </w:r>
      <w:r w:rsidR="004B78DD">
        <w:rPr>
          <w:rFonts w:ascii="Arial" w:hAnsi="Arial" w:cs="Arial"/>
          <w:b/>
          <w:bCs/>
          <w:sz w:val="22"/>
          <w:szCs w:val="22"/>
        </w:rPr>
        <w:t>Mithu</w:t>
      </w:r>
      <w:r w:rsidR="004B78DD" w:rsidRPr="008D793D">
        <w:rPr>
          <w:rFonts w:ascii="Arial" w:hAnsi="Arial" w:cs="Arial"/>
          <w:b/>
          <w:bCs/>
          <w:sz w:val="22"/>
          <w:szCs w:val="22"/>
        </w:rPr>
        <w:t>",age:31}</w:t>
      </w:r>
      <w:r w:rsidR="00D45B32" w:rsidRPr="008D793D">
        <w:rPr>
          <w:rFonts w:ascii="Arial" w:hAnsi="Arial" w:cs="Arial"/>
          <w:b/>
          <w:bCs/>
          <w:sz w:val="22"/>
          <w:szCs w:val="22"/>
        </w:rPr>
        <w:t>,{name:"Bappa",age:31}</w:t>
      </w:r>
      <w:r w:rsidR="00210D4E" w:rsidRPr="00210D4E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210D4E" w:rsidRPr="00210D4E">
        <w:t xml:space="preserve"> </w:t>
      </w:r>
      <w:r w:rsidR="00210D4E" w:rsidRPr="00210D4E">
        <w:rPr>
          <w:rFonts w:ascii="Arial" w:hAnsi="Arial" w:cs="Arial"/>
          <w:b/>
          <w:bCs/>
          <w:color w:val="FF0000"/>
          <w:sz w:val="22"/>
          <w:szCs w:val="22"/>
        </w:rPr>
        <w:t>{</w:t>
      </w:r>
      <w:proofErr w:type="spellStart"/>
      <w:r w:rsidR="00210D4E" w:rsidRPr="00210D4E">
        <w:rPr>
          <w:rFonts w:ascii="Arial" w:hAnsi="Arial" w:cs="Arial"/>
          <w:b/>
          <w:bCs/>
          <w:color w:val="FF0000"/>
          <w:sz w:val="22"/>
          <w:szCs w:val="22"/>
        </w:rPr>
        <w:t>ordered:false</w:t>
      </w:r>
      <w:proofErr w:type="spellEnd"/>
      <w:r w:rsidR="00210D4E" w:rsidRPr="00210D4E">
        <w:rPr>
          <w:rFonts w:ascii="Arial" w:hAnsi="Arial" w:cs="Arial"/>
          <w:b/>
          <w:bCs/>
          <w:color w:val="FF0000"/>
          <w:sz w:val="22"/>
          <w:szCs w:val="22"/>
        </w:rPr>
        <w:t>}</w:t>
      </w:r>
      <w:r w:rsidR="00D45B32" w:rsidRPr="008D793D">
        <w:rPr>
          <w:rFonts w:ascii="Arial" w:hAnsi="Arial" w:cs="Arial"/>
          <w:b/>
          <w:bCs/>
          <w:sz w:val="22"/>
          <w:szCs w:val="22"/>
        </w:rPr>
        <w:t>]);</w:t>
      </w:r>
    </w:p>
    <w:p w14:paraId="0FEE8BFE" w14:textId="0CAFB327" w:rsidR="00D45B32" w:rsidRDefault="006D216F" w:rsidP="006D216F">
      <w:pPr>
        <w:jc w:val="center"/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Wrong ID </w:t>
      </w:r>
      <w:r w:rsidR="009F22AD"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created,</w:t>
      </w:r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So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it show error but correct data are insert into collection</w:t>
      </w:r>
    </w:p>
    <w:p w14:paraId="45A3580D" w14:textId="77777777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E813FCF" w14:textId="77777777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4650794A" w14:textId="77777777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4A2EB86" w14:textId="77777777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75B609B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2A299C80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DF23D35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3687BC9F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2FC07168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C1FC0F5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6CA4A61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065BB6E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213D68AE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4185BD43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C0B9543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013F3676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7B33BB1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15E812BC" w14:textId="77777777" w:rsidR="00964E30" w:rsidRDefault="00964E30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7F8057AD" w14:textId="6205DC7A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How to Import Collection in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MongoDb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:</w:t>
      </w:r>
    </w:p>
    <w:p w14:paraId="32CF8260" w14:textId="77777777" w:rsidR="00A81843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13C82892" w14:textId="6F8DCD3D" w:rsidR="00A81843" w:rsidRPr="00356E37" w:rsidRDefault="00A81843" w:rsidP="00A81843">
      <w:pPr>
        <w:rPr>
          <w:rFonts w:ascii="Arial" w:hAnsi="Arial" w:cs="Arial"/>
          <w:b/>
          <w:bCs/>
          <w:sz w:val="22"/>
          <w:szCs w:val="22"/>
          <w:u w:val="single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EA117AE" wp14:editId="2FD9ECAD">
            <wp:extent cx="6858000" cy="3514725"/>
            <wp:effectExtent l="0" t="0" r="0" b="9525"/>
            <wp:docPr id="20910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843" w:rsidRPr="00356E37" w:rsidSect="00B611FE">
      <w:footerReference w:type="even" r:id="rId18"/>
      <w:footerReference w:type="default" r:id="rId19"/>
      <w:pgSz w:w="12240" w:h="15840" w:code="1"/>
      <w:pgMar w:top="720" w:right="720" w:bottom="72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567E" w14:textId="77777777" w:rsidR="00102172" w:rsidRDefault="00102172" w:rsidP="001205A1">
      <w:r>
        <w:separator/>
      </w:r>
    </w:p>
  </w:endnote>
  <w:endnote w:type="continuationSeparator" w:id="0">
    <w:p w14:paraId="505E76BE" w14:textId="77777777" w:rsidR="00102172" w:rsidRDefault="0010217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0BA38DC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82B063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87F5B8B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8B30F59" w14:textId="77777777" w:rsidTr="005F4F46">
      <w:tc>
        <w:tcPr>
          <w:tcW w:w="5395" w:type="dxa"/>
        </w:tcPr>
        <w:p w14:paraId="08E7B685" w14:textId="6351A937" w:rsidR="001205A1" w:rsidRPr="001205A1" w:rsidRDefault="007D7916" w:rsidP="00C66528">
          <w:pPr>
            <w:pStyle w:val="Footer"/>
          </w:pPr>
          <w:r>
            <w:rPr>
              <w:color w:val="7F7F7F" w:themeColor="text1" w:themeTint="80"/>
            </w:rPr>
            <w:t>MongoDB</w:t>
          </w:r>
        </w:p>
      </w:tc>
      <w:tc>
        <w:tcPr>
          <w:tcW w:w="5395" w:type="dxa"/>
        </w:tcPr>
        <w:p w14:paraId="3C51C9AF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78609BD3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AC96" w14:textId="77777777" w:rsidR="00102172" w:rsidRDefault="00102172" w:rsidP="001205A1">
      <w:r>
        <w:separator/>
      </w:r>
    </w:p>
  </w:footnote>
  <w:footnote w:type="continuationSeparator" w:id="0">
    <w:p w14:paraId="4E72738F" w14:textId="77777777" w:rsidR="00102172" w:rsidRDefault="0010217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A51"/>
    <w:multiLevelType w:val="hybridMultilevel"/>
    <w:tmpl w:val="DF3A4C66"/>
    <w:lvl w:ilvl="0" w:tplc="8DCE830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2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4B"/>
    <w:rsid w:val="000005F3"/>
    <w:rsid w:val="00000DB6"/>
    <w:rsid w:val="000076F5"/>
    <w:rsid w:val="000137FE"/>
    <w:rsid w:val="00014D6F"/>
    <w:rsid w:val="00017CD3"/>
    <w:rsid w:val="00021C96"/>
    <w:rsid w:val="00023E1C"/>
    <w:rsid w:val="00026CB5"/>
    <w:rsid w:val="000504DF"/>
    <w:rsid w:val="00072214"/>
    <w:rsid w:val="000824D1"/>
    <w:rsid w:val="000909FA"/>
    <w:rsid w:val="000A0D25"/>
    <w:rsid w:val="000A2F9C"/>
    <w:rsid w:val="000C4ED1"/>
    <w:rsid w:val="000D72BE"/>
    <w:rsid w:val="000E05AB"/>
    <w:rsid w:val="000E2257"/>
    <w:rsid w:val="000F0870"/>
    <w:rsid w:val="000F6996"/>
    <w:rsid w:val="000F717A"/>
    <w:rsid w:val="00102172"/>
    <w:rsid w:val="001152AE"/>
    <w:rsid w:val="001176BF"/>
    <w:rsid w:val="001205A1"/>
    <w:rsid w:val="0013205C"/>
    <w:rsid w:val="00137043"/>
    <w:rsid w:val="00142538"/>
    <w:rsid w:val="00144B6F"/>
    <w:rsid w:val="001533FF"/>
    <w:rsid w:val="00154D3B"/>
    <w:rsid w:val="00155527"/>
    <w:rsid w:val="00155A0C"/>
    <w:rsid w:val="00160E38"/>
    <w:rsid w:val="0016379E"/>
    <w:rsid w:val="001723EE"/>
    <w:rsid w:val="00177D66"/>
    <w:rsid w:val="001B038A"/>
    <w:rsid w:val="001B2F3B"/>
    <w:rsid w:val="001B7CD1"/>
    <w:rsid w:val="001C511C"/>
    <w:rsid w:val="001D5159"/>
    <w:rsid w:val="001F6E5B"/>
    <w:rsid w:val="001F7911"/>
    <w:rsid w:val="001F7F49"/>
    <w:rsid w:val="002008CB"/>
    <w:rsid w:val="002037FE"/>
    <w:rsid w:val="002047DA"/>
    <w:rsid w:val="0020566B"/>
    <w:rsid w:val="00210D4E"/>
    <w:rsid w:val="00227AC8"/>
    <w:rsid w:val="00227E0F"/>
    <w:rsid w:val="002320F4"/>
    <w:rsid w:val="00233F94"/>
    <w:rsid w:val="0024379B"/>
    <w:rsid w:val="00257C09"/>
    <w:rsid w:val="00266B01"/>
    <w:rsid w:val="002877E8"/>
    <w:rsid w:val="002A13A8"/>
    <w:rsid w:val="002A3052"/>
    <w:rsid w:val="002A4D7B"/>
    <w:rsid w:val="002B069B"/>
    <w:rsid w:val="002B3C79"/>
    <w:rsid w:val="002B56FB"/>
    <w:rsid w:val="002B71DE"/>
    <w:rsid w:val="002C68BD"/>
    <w:rsid w:val="002D33A3"/>
    <w:rsid w:val="002D58F1"/>
    <w:rsid w:val="002D5D09"/>
    <w:rsid w:val="002E30EE"/>
    <w:rsid w:val="002E7C4E"/>
    <w:rsid w:val="002F0969"/>
    <w:rsid w:val="00303DE7"/>
    <w:rsid w:val="0030641A"/>
    <w:rsid w:val="0031055C"/>
    <w:rsid w:val="00311BAA"/>
    <w:rsid w:val="00315E50"/>
    <w:rsid w:val="00326F13"/>
    <w:rsid w:val="003349C7"/>
    <w:rsid w:val="00334F66"/>
    <w:rsid w:val="00345F0B"/>
    <w:rsid w:val="00356E37"/>
    <w:rsid w:val="003601EC"/>
    <w:rsid w:val="00371EE1"/>
    <w:rsid w:val="00376029"/>
    <w:rsid w:val="0038266A"/>
    <w:rsid w:val="00387495"/>
    <w:rsid w:val="0038762A"/>
    <w:rsid w:val="003A1BDA"/>
    <w:rsid w:val="003A798E"/>
    <w:rsid w:val="003B205E"/>
    <w:rsid w:val="003C5887"/>
    <w:rsid w:val="003C65B5"/>
    <w:rsid w:val="003F40AD"/>
    <w:rsid w:val="00405F5E"/>
    <w:rsid w:val="004123B0"/>
    <w:rsid w:val="004210B4"/>
    <w:rsid w:val="00424439"/>
    <w:rsid w:val="00425A99"/>
    <w:rsid w:val="004460EC"/>
    <w:rsid w:val="00455004"/>
    <w:rsid w:val="00461FEC"/>
    <w:rsid w:val="00463B65"/>
    <w:rsid w:val="00466622"/>
    <w:rsid w:val="00480272"/>
    <w:rsid w:val="004A0B2E"/>
    <w:rsid w:val="004A2BC2"/>
    <w:rsid w:val="004A5AFF"/>
    <w:rsid w:val="004A7CF3"/>
    <w:rsid w:val="004B122E"/>
    <w:rsid w:val="004B53FA"/>
    <w:rsid w:val="004B78DD"/>
    <w:rsid w:val="004C63AC"/>
    <w:rsid w:val="004D5167"/>
    <w:rsid w:val="004E1308"/>
    <w:rsid w:val="004E345D"/>
    <w:rsid w:val="004E6063"/>
    <w:rsid w:val="004F26A6"/>
    <w:rsid w:val="0050719C"/>
    <w:rsid w:val="0051045A"/>
    <w:rsid w:val="00523155"/>
    <w:rsid w:val="0053195F"/>
    <w:rsid w:val="00531984"/>
    <w:rsid w:val="0053204A"/>
    <w:rsid w:val="00533216"/>
    <w:rsid w:val="005578FD"/>
    <w:rsid w:val="005602F8"/>
    <w:rsid w:val="005650FB"/>
    <w:rsid w:val="00571432"/>
    <w:rsid w:val="00573FB4"/>
    <w:rsid w:val="00590890"/>
    <w:rsid w:val="00595247"/>
    <w:rsid w:val="005A1E4F"/>
    <w:rsid w:val="005A24D1"/>
    <w:rsid w:val="005A7AD9"/>
    <w:rsid w:val="005B13BE"/>
    <w:rsid w:val="005B4AC7"/>
    <w:rsid w:val="005B6107"/>
    <w:rsid w:val="005B661D"/>
    <w:rsid w:val="005C3891"/>
    <w:rsid w:val="005C3D79"/>
    <w:rsid w:val="005C5C1C"/>
    <w:rsid w:val="005D0F81"/>
    <w:rsid w:val="005E6B25"/>
    <w:rsid w:val="005F371A"/>
    <w:rsid w:val="005F4F46"/>
    <w:rsid w:val="00605057"/>
    <w:rsid w:val="00605A1C"/>
    <w:rsid w:val="0060719A"/>
    <w:rsid w:val="00610D53"/>
    <w:rsid w:val="00611CF6"/>
    <w:rsid w:val="00617664"/>
    <w:rsid w:val="0062097A"/>
    <w:rsid w:val="00620ACF"/>
    <w:rsid w:val="00631FD4"/>
    <w:rsid w:val="00632B25"/>
    <w:rsid w:val="00634A6E"/>
    <w:rsid w:val="00636070"/>
    <w:rsid w:val="0063658E"/>
    <w:rsid w:val="006372BA"/>
    <w:rsid w:val="006411E3"/>
    <w:rsid w:val="00644076"/>
    <w:rsid w:val="00653A8B"/>
    <w:rsid w:val="00656FA4"/>
    <w:rsid w:val="00661B06"/>
    <w:rsid w:val="0067460B"/>
    <w:rsid w:val="006905C0"/>
    <w:rsid w:val="0069361B"/>
    <w:rsid w:val="00697BBB"/>
    <w:rsid w:val="006A26C5"/>
    <w:rsid w:val="006A26F1"/>
    <w:rsid w:val="006A6BF1"/>
    <w:rsid w:val="006C60E6"/>
    <w:rsid w:val="006D0933"/>
    <w:rsid w:val="006D216F"/>
    <w:rsid w:val="006F067F"/>
    <w:rsid w:val="006F0B60"/>
    <w:rsid w:val="006F4452"/>
    <w:rsid w:val="006F4D9D"/>
    <w:rsid w:val="006F508F"/>
    <w:rsid w:val="00704B1E"/>
    <w:rsid w:val="00715146"/>
    <w:rsid w:val="00716520"/>
    <w:rsid w:val="00757ABB"/>
    <w:rsid w:val="00770F10"/>
    <w:rsid w:val="00783F11"/>
    <w:rsid w:val="007B0740"/>
    <w:rsid w:val="007B7372"/>
    <w:rsid w:val="007C1BAB"/>
    <w:rsid w:val="007D7916"/>
    <w:rsid w:val="007F5AF7"/>
    <w:rsid w:val="0081120B"/>
    <w:rsid w:val="008115B6"/>
    <w:rsid w:val="00821B67"/>
    <w:rsid w:val="008230FE"/>
    <w:rsid w:val="00841BD2"/>
    <w:rsid w:val="00844BA0"/>
    <w:rsid w:val="008515A3"/>
    <w:rsid w:val="00853F3F"/>
    <w:rsid w:val="00857094"/>
    <w:rsid w:val="00861099"/>
    <w:rsid w:val="008702E6"/>
    <w:rsid w:val="008722D5"/>
    <w:rsid w:val="00881578"/>
    <w:rsid w:val="00887BF7"/>
    <w:rsid w:val="0089262C"/>
    <w:rsid w:val="00896463"/>
    <w:rsid w:val="008A7467"/>
    <w:rsid w:val="008B2D31"/>
    <w:rsid w:val="008B4ACE"/>
    <w:rsid w:val="008C62ED"/>
    <w:rsid w:val="008D0F97"/>
    <w:rsid w:val="008D2AD2"/>
    <w:rsid w:val="008D72E7"/>
    <w:rsid w:val="008D793D"/>
    <w:rsid w:val="008E346D"/>
    <w:rsid w:val="008E5A07"/>
    <w:rsid w:val="00911EC3"/>
    <w:rsid w:val="00913B8E"/>
    <w:rsid w:val="0092433C"/>
    <w:rsid w:val="00927FBD"/>
    <w:rsid w:val="00946164"/>
    <w:rsid w:val="00960272"/>
    <w:rsid w:val="00964E30"/>
    <w:rsid w:val="00966AD6"/>
    <w:rsid w:val="00973465"/>
    <w:rsid w:val="0097351C"/>
    <w:rsid w:val="00994A7E"/>
    <w:rsid w:val="009A094C"/>
    <w:rsid w:val="009B11DD"/>
    <w:rsid w:val="009B74AD"/>
    <w:rsid w:val="009C4B05"/>
    <w:rsid w:val="009C6907"/>
    <w:rsid w:val="009D7EF7"/>
    <w:rsid w:val="009E0609"/>
    <w:rsid w:val="009F22AD"/>
    <w:rsid w:val="009F366B"/>
    <w:rsid w:val="00A0653E"/>
    <w:rsid w:val="00A071CB"/>
    <w:rsid w:val="00A103B3"/>
    <w:rsid w:val="00A15CF7"/>
    <w:rsid w:val="00A24793"/>
    <w:rsid w:val="00A2705D"/>
    <w:rsid w:val="00A400F0"/>
    <w:rsid w:val="00A44530"/>
    <w:rsid w:val="00A51E29"/>
    <w:rsid w:val="00A530DE"/>
    <w:rsid w:val="00A720D9"/>
    <w:rsid w:val="00A7456B"/>
    <w:rsid w:val="00A800A1"/>
    <w:rsid w:val="00A81248"/>
    <w:rsid w:val="00A81632"/>
    <w:rsid w:val="00A81843"/>
    <w:rsid w:val="00A83436"/>
    <w:rsid w:val="00AA1CF6"/>
    <w:rsid w:val="00AE24A2"/>
    <w:rsid w:val="00B07E68"/>
    <w:rsid w:val="00B1308E"/>
    <w:rsid w:val="00B205F1"/>
    <w:rsid w:val="00B262DF"/>
    <w:rsid w:val="00B36870"/>
    <w:rsid w:val="00B37E96"/>
    <w:rsid w:val="00B42913"/>
    <w:rsid w:val="00B516C4"/>
    <w:rsid w:val="00B57F5C"/>
    <w:rsid w:val="00B611FE"/>
    <w:rsid w:val="00B74CEC"/>
    <w:rsid w:val="00B80E8A"/>
    <w:rsid w:val="00B87C08"/>
    <w:rsid w:val="00B91EC2"/>
    <w:rsid w:val="00BB4C3B"/>
    <w:rsid w:val="00BC0B2A"/>
    <w:rsid w:val="00BC3E8F"/>
    <w:rsid w:val="00BC58C6"/>
    <w:rsid w:val="00BD5D7A"/>
    <w:rsid w:val="00BD6495"/>
    <w:rsid w:val="00BE3618"/>
    <w:rsid w:val="00BE3C19"/>
    <w:rsid w:val="00BE56F8"/>
    <w:rsid w:val="00C12C5C"/>
    <w:rsid w:val="00C258FB"/>
    <w:rsid w:val="00C2686B"/>
    <w:rsid w:val="00C325F7"/>
    <w:rsid w:val="00C434C3"/>
    <w:rsid w:val="00C554CD"/>
    <w:rsid w:val="00C62AFD"/>
    <w:rsid w:val="00C66528"/>
    <w:rsid w:val="00C8424C"/>
    <w:rsid w:val="00C915F0"/>
    <w:rsid w:val="00C94632"/>
    <w:rsid w:val="00C95514"/>
    <w:rsid w:val="00CC2CA6"/>
    <w:rsid w:val="00CC4887"/>
    <w:rsid w:val="00D00B15"/>
    <w:rsid w:val="00D25FFD"/>
    <w:rsid w:val="00D30AF6"/>
    <w:rsid w:val="00D31112"/>
    <w:rsid w:val="00D32722"/>
    <w:rsid w:val="00D35FC2"/>
    <w:rsid w:val="00D45B32"/>
    <w:rsid w:val="00D47C9E"/>
    <w:rsid w:val="00D54DEE"/>
    <w:rsid w:val="00D61346"/>
    <w:rsid w:val="00D6362C"/>
    <w:rsid w:val="00D73BE9"/>
    <w:rsid w:val="00D74378"/>
    <w:rsid w:val="00D8239B"/>
    <w:rsid w:val="00D84CDB"/>
    <w:rsid w:val="00DA5756"/>
    <w:rsid w:val="00DB2876"/>
    <w:rsid w:val="00DB6B64"/>
    <w:rsid w:val="00DD782C"/>
    <w:rsid w:val="00E00023"/>
    <w:rsid w:val="00E1218F"/>
    <w:rsid w:val="00E13B90"/>
    <w:rsid w:val="00E169AF"/>
    <w:rsid w:val="00E3230D"/>
    <w:rsid w:val="00E37FC3"/>
    <w:rsid w:val="00E4011E"/>
    <w:rsid w:val="00E51408"/>
    <w:rsid w:val="00E54E7E"/>
    <w:rsid w:val="00E60840"/>
    <w:rsid w:val="00E620DD"/>
    <w:rsid w:val="00E738E8"/>
    <w:rsid w:val="00E74E52"/>
    <w:rsid w:val="00E81135"/>
    <w:rsid w:val="00EA2189"/>
    <w:rsid w:val="00ED1E88"/>
    <w:rsid w:val="00EE3B27"/>
    <w:rsid w:val="00EE5427"/>
    <w:rsid w:val="00EE71A0"/>
    <w:rsid w:val="00EF76BA"/>
    <w:rsid w:val="00EF791D"/>
    <w:rsid w:val="00F02A0E"/>
    <w:rsid w:val="00F0364B"/>
    <w:rsid w:val="00F07598"/>
    <w:rsid w:val="00F227FF"/>
    <w:rsid w:val="00F2732F"/>
    <w:rsid w:val="00F27AF4"/>
    <w:rsid w:val="00F32539"/>
    <w:rsid w:val="00F3664C"/>
    <w:rsid w:val="00F44478"/>
    <w:rsid w:val="00F53A28"/>
    <w:rsid w:val="00F74854"/>
    <w:rsid w:val="00F74BD0"/>
    <w:rsid w:val="00F763E4"/>
    <w:rsid w:val="00F854FB"/>
    <w:rsid w:val="00F87827"/>
    <w:rsid w:val="00F95C17"/>
    <w:rsid w:val="00F96F3B"/>
    <w:rsid w:val="00F977DE"/>
    <w:rsid w:val="00FA033F"/>
    <w:rsid w:val="00FA4CFE"/>
    <w:rsid w:val="00FB4201"/>
    <w:rsid w:val="00FB65B8"/>
    <w:rsid w:val="00FC49AE"/>
    <w:rsid w:val="00FD0DC4"/>
    <w:rsid w:val="00FD2E28"/>
    <w:rsid w:val="00FD2FC3"/>
    <w:rsid w:val="00FD54BE"/>
    <w:rsid w:val="00FE6FB5"/>
    <w:rsid w:val="00FF0465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C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9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E74E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5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B2876"/>
    <w:pPr>
      <w:widowControl w:val="0"/>
      <w:autoSpaceDE w:val="0"/>
      <w:autoSpaceDN w:val="0"/>
      <w:spacing w:before="80"/>
      <w:ind w:left="144"/>
    </w:pPr>
    <w:rPr>
      <w:rFonts w:ascii="Courier New" w:eastAsia="Courier New" w:hAnsi="Courier New" w:cs="Courier New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A5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" TargetMode="External"/><Relationship Id="rId13" Type="http://schemas.openxmlformats.org/officeDocument/2006/relationships/hyperlink" Target="https://www.mongodb.com/cloud/atlas/regist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Jazzy%20student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5:36:01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0 24575,'0'11'0,"-49"139"0,23-97 0,-30 28 0,26-50 0,14 1 0,23 32 0,1-15 0,-8 44-1365,0-85-5461</inkml:trace>
</inkml:ink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E53A-6EF8-4FCF-99C8-3A9E710E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2023-06-15T01:28:00Z</dcterms:created>
  <dcterms:modified xsi:type="dcterms:W3CDTF">2023-12-10T05:51:00Z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2100aba4-32ac-4714-8a75-7a3708a0e8b4</vt:lpwstr>
  </property>
</Properties>
</file>